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55FE" w:rsidP="000A55FE" w:rsidRDefault="000A55FE" w14:paraId="3D2356EF" w14:textId="77777777">
      <w:pPr>
        <w:pStyle w:val="Titel"/>
      </w:pPr>
    </w:p>
    <w:p w:rsidRPr="009D3821" w:rsidR="00D834CA" w:rsidP="000A55FE" w:rsidRDefault="00D834CA" w14:paraId="0FCAD124" w14:textId="77777777">
      <w:pPr>
        <w:pStyle w:val="Titel"/>
        <w:rPr>
          <w:lang w:val="nl-NL"/>
        </w:rPr>
      </w:pPr>
      <w:r w:rsidRPr="000A55FE">
        <w:t xml:space="preserve">/ </w:t>
      </w:r>
      <w:r w:rsidR="009D3821">
        <w:rPr>
          <w:lang w:val="nl-NL"/>
        </w:rPr>
        <w:t>Zoekwoordenonderzoek</w:t>
      </w:r>
    </w:p>
    <w:p w:rsidR="00CB71BE" w:rsidP="30109DF5" w:rsidRDefault="00D834CA" w14:paraId="72C5FC09" w14:textId="77777777" w14:noSpellErr="1">
      <w:pPr>
        <w:pStyle w:val="Ondertitel"/>
        <w:rPr>
          <w:lang w:val="en-US"/>
        </w:rPr>
      </w:pPr>
      <w:r w:rsidRPr="30109DF5" w:rsidR="00D834CA">
        <w:rPr>
          <w:lang w:val="en-US"/>
        </w:rPr>
        <w:t xml:space="preserve">21 </w:t>
      </w:r>
      <w:r w:rsidRPr="30109DF5" w:rsidR="00D834CA">
        <w:rPr>
          <w:lang w:val="en-US"/>
        </w:rPr>
        <w:t>november</w:t>
      </w:r>
      <w:r w:rsidRPr="30109DF5" w:rsidR="00D834CA">
        <w:rPr>
          <w:lang w:val="en-US"/>
        </w:rPr>
        <w:t xml:space="preserve"> 2021 / Naam </w:t>
      </w:r>
      <w:r w:rsidRPr="30109DF5" w:rsidR="00D834CA">
        <w:rPr>
          <w:lang w:val="en-US"/>
        </w:rPr>
        <w:t>contactpersoon</w:t>
      </w:r>
      <w:r w:rsidRPr="30109DF5" w:rsidR="00D834CA">
        <w:rPr>
          <w:lang w:val="en-US"/>
        </w:rPr>
        <w:t xml:space="preserve"> </w:t>
      </w:r>
      <w:r w:rsidRPr="30109DF5">
        <w:rPr>
          <w:lang w:val="en-US"/>
        </w:rPr>
        <w:br w:type="page"/>
      </w:r>
    </w:p>
    <w:p w:rsidR="00B73976" w:rsidP="30109DF5" w:rsidRDefault="00B73976" w14:paraId="3062DAAF" w14:textId="290318A5" w14:noSpellErr="1">
      <w:pPr>
        <w:pStyle w:val="Kop1"/>
        <w:numPr>
          <w:ilvl w:val="0"/>
          <w:numId w:val="0"/>
        </w:numPr>
        <w:spacing w:line="276" w:lineRule="auto"/>
        <w:rPr>
          <w:rFonts w:ascii="Montserrat" w:hAnsi="Montserrat"/>
          <w:lang w:val="en-US"/>
        </w:rPr>
      </w:pPr>
      <w:bookmarkStart w:name="_Toc515008576" w:id="0"/>
      <w:r w:rsidRPr="30109DF5" w:rsidR="00B73976">
        <w:rPr>
          <w:rFonts w:ascii="Montserrat" w:hAnsi="Montserrat"/>
          <w:lang w:val="en-US"/>
        </w:rPr>
        <w:t>Zoekwoordenonderzoek</w:t>
      </w:r>
      <w:bookmarkEnd w:id="0"/>
    </w:p>
    <w:p w:rsidRPr="009C34C8" w:rsidR="00B73976" w:rsidP="30109DF5" w:rsidRDefault="00B73976" w14:paraId="5B6C3753" w14:textId="77777777">
      <w:pPr>
        <w:spacing w:line="276" w:lineRule="auto"/>
        <w:rPr>
          <w:sz w:val="32"/>
          <w:szCs w:val="32"/>
          <w:lang w:val="nl-NL"/>
        </w:rPr>
      </w:pPr>
      <w:r>
        <w:br/>
      </w:r>
      <w:r w:rsidRPr="29482532" w:rsidR="00B73976">
        <w:rPr>
          <w:lang w:val="nl-NL"/>
        </w:rPr>
        <w:t xml:space="preserve">In het zoekwoordenonderzoek is onderzoek gedaan naar de zoekwoorden die het beste gebruikt kunnen worden op de website. Dit wordt gedaan door middel van de Google Zoekwoordplanner. In onderstaande tabellen zijn de zoekwoorden te zien, met het bijbehorende zoekvolume, de concurrentie op het zoekwoord en de verwachte kosten per click. Deze kosten kunnen echter nog erg variëren. De kolom concurrentie loopt van 0-100 waarbij 100 betekent dat er veel op geadverteerd wordt. In dit zoekwoordenonderzoek is er rekening gehouden met de </w:t>
      </w:r>
      <w:r w:rsidRPr="29482532" w:rsidR="00B73976">
        <w:rPr>
          <w:lang w:val="nl-NL"/>
        </w:rPr>
        <w:t>targeting</w:t>
      </w:r>
      <w:r w:rsidRPr="29482532" w:rsidR="00B73976">
        <w:rPr>
          <w:lang w:val="nl-NL"/>
        </w:rPr>
        <w:t xml:space="preserve"> op Nederland.</w:t>
      </w:r>
    </w:p>
    <w:p w:rsidR="00B73976" w:rsidP="00B73976" w:rsidRDefault="00B73976" w14:paraId="61935D7E" w14:textId="77777777">
      <w:pPr>
        <w:rPr>
          <w:rFonts w:ascii="Montserrat" w:hAnsi="Montserrat"/>
          <w:lang w:val="nl-NL"/>
        </w:rPr>
      </w:pPr>
    </w:p>
    <w:p w:rsidR="00B73976" w:rsidP="00B73976" w:rsidRDefault="00B73976" w14:paraId="6D768BA7" w14:textId="77777777">
      <w:pPr>
        <w:rPr>
          <w:rFonts w:ascii="Montserrat" w:hAnsi="Montserrat"/>
          <w:lang w:val="nl-NL"/>
        </w:rPr>
      </w:pPr>
    </w:p>
    <w:p w:rsidR="00B73976" w:rsidP="00B73976" w:rsidRDefault="00B73976" w14:paraId="77D8808C" w14:textId="77777777">
      <w:pPr>
        <w:rPr>
          <w:rFonts w:ascii="Montserrat" w:hAnsi="Montserrat"/>
          <w:lang w:val="nl-NL"/>
        </w:rPr>
      </w:pPr>
    </w:p>
    <w:p w:rsidRPr="00A6661D" w:rsidR="00B73976" w:rsidP="00B73976" w:rsidRDefault="00B73976" w14:paraId="47C876DE" w14:textId="77777777">
      <w:pPr>
        <w:rPr>
          <w:rFonts w:ascii="Times New Roman" w:hAnsi="Times New Roman" w:eastAsia="Times New Roman" w:cs="Times New Roman"/>
          <w:lang w:eastAsia="en-GB"/>
        </w:rPr>
      </w:pPr>
    </w:p>
    <w:p w:rsidR="00B73976" w:rsidP="00B73976" w:rsidRDefault="00B73976" w14:paraId="7084EDCD" w14:textId="77777777">
      <w:pPr>
        <w:rPr>
          <w:rFonts w:ascii="Montserrat" w:hAnsi="Montserrat"/>
          <w:lang w:val="nl-NL"/>
        </w:rPr>
      </w:pPr>
      <w:r>
        <w:rPr>
          <w:rFonts w:ascii="Montserrat" w:hAnsi="Montserrat"/>
          <w:lang w:val="nl-NL"/>
        </w:rPr>
        <w:br w:type="page"/>
      </w:r>
    </w:p>
    <w:tbl>
      <w:tblPr>
        <w:tblStyle w:val="Onopgemaaktetabel4"/>
        <w:tblW w:w="9731" w:type="dxa"/>
        <w:tblLook w:val="04A0" w:firstRow="1" w:lastRow="0" w:firstColumn="1" w:lastColumn="0" w:noHBand="0" w:noVBand="1"/>
      </w:tblPr>
      <w:tblGrid>
        <w:gridCol w:w="1928"/>
        <w:gridCol w:w="3317"/>
        <w:gridCol w:w="1383"/>
        <w:gridCol w:w="1543"/>
        <w:gridCol w:w="1560"/>
      </w:tblGrid>
      <w:tr w:rsidRPr="00E829D9" w:rsidR="00B73976" w:rsidTr="29482532" w14:paraId="5044D0EB" w14:textId="7777777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noWrap/>
            <w:tcMar/>
          </w:tcPr>
          <w:p w:rsidRPr="00E829D9" w:rsidR="00B73976" w:rsidP="00D50527" w:rsidRDefault="00B73976" w14:paraId="36A3B26E" w14:textId="77777777">
            <w:pPr>
              <w:spacing w:line="480" w:lineRule="auto"/>
              <w:rPr>
                <w:rFonts w:ascii="Arial" w:hAnsi="Arial" w:cs="Arial"/>
                <w:sz w:val="20"/>
                <w:szCs w:val="20"/>
                <w:lang w:val="nl-NL"/>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41010199"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5EA72A0A"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4E04AB35"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2428E779"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Gem. CPC</w:t>
            </w:r>
          </w:p>
        </w:tc>
      </w:tr>
      <w:tr w:rsidRPr="00E829D9" w:rsidR="00B73976" w:rsidTr="29482532" w14:paraId="15B0754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tcPr>
          <w:p w:rsidRPr="00E829D9" w:rsidR="00B73976" w:rsidP="00D50527" w:rsidRDefault="00B73976" w14:paraId="7B0F978B" w14:textId="77777777">
            <w:pPr>
              <w:spacing w:line="480" w:lineRule="auto"/>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tcPr>
          <w:p w:rsidRPr="00E829D9" w:rsidR="00B73976" w:rsidP="00D50527" w:rsidRDefault="00B73976" w14:paraId="203596F9"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tcPr>
          <w:p w:rsidRPr="00E829D9" w:rsidR="00B73976" w:rsidP="00D50527" w:rsidRDefault="00B73976" w14:paraId="42EDA27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tcPr>
          <w:p w:rsidRPr="00E829D9" w:rsidR="00B73976" w:rsidP="00D50527" w:rsidRDefault="00B73976" w14:paraId="317E075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tcPr>
          <w:p w:rsidRPr="00E829D9" w:rsidR="00B73976" w:rsidP="00D50527" w:rsidRDefault="00B73976" w14:paraId="4AED891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59A8BE98"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D8FA9F7" w14:textId="77777777">
            <w:pPr>
              <w:spacing w:line="480" w:lineRule="auto"/>
              <w:rPr>
                <w:rFonts w:ascii="Arial" w:hAnsi="Arial" w:cs="Arial"/>
                <w:color w:val="000000"/>
                <w:sz w:val="20"/>
                <w:szCs w:val="20"/>
                <w:lang w:eastAsia="en-GB"/>
              </w:rPr>
            </w:pPr>
            <w:r w:rsidRPr="00E829D9">
              <w:rPr>
                <w:rFonts w:ascii="Arial" w:hAnsi="Arial" w:cs="Arial"/>
                <w:color w:val="000000"/>
                <w:sz w:val="20"/>
                <w:szCs w:val="20"/>
                <w:lang w:eastAsia="en-GB"/>
              </w:rPr>
              <w:t>Branding</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00D50527" w:rsidRDefault="00B73976" w14:paraId="7B7830A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open hiring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CEFAB9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1300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197BFB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5A297D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3,55</w:t>
            </w:r>
          </w:p>
        </w:tc>
      </w:tr>
      <w:tr w:rsidRPr="00E829D9" w:rsidR="00B73976" w:rsidTr="29482532" w14:paraId="68D3AFB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9A4A7B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30109DF5" w:rsidRDefault="00B73976" w14:paraId="7CC39AF4"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30109DF5" w:rsidR="00B73976">
              <w:rPr>
                <w:rFonts w:ascii="Arial" w:hAnsi="Arial" w:cs="Arial"/>
                <w:color w:val="000000" w:themeColor="text1" w:themeTint="FF" w:themeShade="FF"/>
                <w:sz w:val="20"/>
                <w:szCs w:val="20"/>
                <w:lang w:val="en-US" w:eastAsia="en-GB"/>
              </w:rPr>
              <w:t>open hiring bedrijven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71C83A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BF408D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C050D1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1,97</w:t>
            </w:r>
          </w:p>
        </w:tc>
      </w:tr>
      <w:tr w:rsidRPr="00E829D9" w:rsidR="00B73976" w:rsidTr="29482532" w14:paraId="350A3FC8"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08548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00D50527" w:rsidRDefault="00B73976" w14:paraId="06A055A1"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wat is open hiring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001C20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E7C62E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EAF6C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1BBD142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653DAF6D"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30109DF5" w:rsidRDefault="00B73976" w14:paraId="0A7FC54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30109DF5" w:rsidR="00B73976">
              <w:rPr>
                <w:rFonts w:ascii="Arial" w:hAnsi="Arial" w:cs="Arial"/>
                <w:color w:val="000000" w:themeColor="text1" w:themeTint="FF" w:themeShade="FF"/>
                <w:sz w:val="20"/>
                <w:szCs w:val="20"/>
                <w:lang w:val="en-US" w:eastAsia="en-GB"/>
              </w:rPr>
              <w:t>open hiring nederland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62C04F7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06B49EA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45</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5A376F7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4,88</w:t>
            </w:r>
          </w:p>
        </w:tc>
      </w:tr>
      <w:tr w:rsidRPr="00E829D9" w:rsidR="00B73976" w:rsidTr="29482532" w14:paraId="44BC70E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3FBB2523"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098C8B0E"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6FBF5BAB"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1B2CA92F"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1B631F8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29482532" w14:paraId="373C212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30109DF5" w:rsidRDefault="00B73976" w14:paraId="0C43397D" w14:textId="77777777" w14:noSpellErr="1">
            <w:pPr>
              <w:spacing w:line="480" w:lineRule="auto"/>
              <w:rPr>
                <w:rFonts w:ascii="Arial" w:hAnsi="Arial" w:cs="Arial"/>
                <w:color w:val="000000"/>
                <w:sz w:val="20"/>
                <w:szCs w:val="20"/>
                <w:lang w:val="en-US" w:eastAsia="en-GB"/>
              </w:rPr>
            </w:pPr>
            <w:r w:rsidRPr="30109DF5" w:rsidR="00B73976">
              <w:rPr>
                <w:rFonts w:ascii="Arial" w:hAnsi="Arial" w:cs="Arial"/>
                <w:color w:val="000000" w:themeColor="text1" w:themeTint="FF" w:themeShade="FF"/>
                <w:sz w:val="20"/>
                <w:szCs w:val="20"/>
                <w:lang w:val="en-US" w:eastAsia="en-GB"/>
              </w:rPr>
              <w:t>Werkgevers</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30109DF5" w:rsidRDefault="00B73976" w14:paraId="0A012A69"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30109DF5" w:rsidR="00B73976">
              <w:rPr>
                <w:rFonts w:ascii="Arial" w:hAnsi="Arial" w:cs="Arial"/>
                <w:color w:val="000000" w:themeColor="text1" w:themeTint="FF" w:themeShade="FF"/>
                <w:sz w:val="20"/>
                <w:szCs w:val="20"/>
                <w:lang w:val="en-US" w:eastAsia="en-GB"/>
              </w:rPr>
              <w:t>hoe kom ik aan 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9C4A1E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7834D9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34488A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3,92</w:t>
            </w:r>
          </w:p>
        </w:tc>
      </w:tr>
      <w:tr w:rsidRPr="00E829D9" w:rsidR="00B73976" w:rsidTr="29482532" w14:paraId="60AD258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CF9F0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30109DF5" w:rsidRDefault="00B73976" w14:paraId="701446D9"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30109DF5" w:rsidR="00B73976">
              <w:rPr>
                <w:rFonts w:ascii="Arial" w:hAnsi="Arial" w:cs="Arial"/>
                <w:color w:val="000000" w:themeColor="text1" w:themeTint="FF" w:themeShade="FF"/>
                <w:sz w:val="20"/>
                <w:szCs w:val="20"/>
                <w:lang w:val="en-US" w:eastAsia="en-GB"/>
              </w:rPr>
              <w:t>hoe kom je aan 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4EEF05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D86F6A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DB1FFB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2,95</w:t>
            </w:r>
          </w:p>
        </w:tc>
      </w:tr>
      <w:tr w:rsidRPr="00E829D9" w:rsidR="00B73976" w:rsidTr="29482532" w14:paraId="12DDA01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D851EC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6FAB2BA"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hoe </w:t>
            </w:r>
            <w:r w:rsidRPr="29482532" w:rsidR="00B73976">
              <w:rPr>
                <w:rFonts w:ascii="Arial" w:hAnsi="Arial" w:cs="Arial"/>
                <w:color w:val="000000" w:themeColor="text1" w:themeTint="FF" w:themeShade="FF"/>
                <w:sz w:val="20"/>
                <w:szCs w:val="20"/>
                <w:lang w:val="en-US" w:eastAsia="en-GB"/>
              </w:rPr>
              <w:t>kom</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ik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aan</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goed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AA75BE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17E11C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C7BC26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3,2</w:t>
            </w:r>
          </w:p>
        </w:tc>
      </w:tr>
      <w:tr w:rsidRPr="00E829D9" w:rsidR="00B73976" w:rsidTr="29482532" w14:paraId="0384ADF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B5474C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00D50527" w:rsidRDefault="00B73976" w14:paraId="5210632F"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9B9F610"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E21A48B"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BB25570"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29482532" w14:paraId="037E230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4119A9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2647ADC"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met </w:t>
            </w:r>
            <w:r w:rsidRPr="29482532" w:rsidR="00B73976">
              <w:rPr>
                <w:rFonts w:ascii="Arial" w:hAnsi="Arial" w:cs="Arial"/>
                <w:color w:val="000000" w:themeColor="text1" w:themeTint="FF" w:themeShade="FF"/>
                <w:sz w:val="20"/>
                <w:szCs w:val="20"/>
                <w:lang w:val="en-US" w:eastAsia="en-GB"/>
              </w:rPr>
              <w:t>spoed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3CA01E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7B77BF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51BB86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4,92</w:t>
            </w:r>
          </w:p>
        </w:tc>
      </w:tr>
      <w:tr w:rsidRPr="00E829D9" w:rsidR="00B73976" w:rsidTr="29482532" w14:paraId="6765EB65"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913AF8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3425112"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met </w:t>
            </w:r>
            <w:r w:rsidRPr="29482532" w:rsidR="00B73976">
              <w:rPr>
                <w:rFonts w:ascii="Arial" w:hAnsi="Arial" w:cs="Arial"/>
                <w:color w:val="000000" w:themeColor="text1" w:themeTint="FF" w:themeShade="FF"/>
                <w:sz w:val="20"/>
                <w:szCs w:val="20"/>
                <w:lang w:val="en-US" w:eastAsia="en-GB"/>
              </w:rPr>
              <w:t>spoed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22CF6C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203347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FFF7CD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5,88</w:t>
            </w:r>
          </w:p>
        </w:tc>
      </w:tr>
      <w:tr w:rsidRPr="00E829D9" w:rsidR="00B73976" w:rsidTr="29482532" w14:paraId="2403BC6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C047BF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314EA14"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snel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vinden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464ED5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EF0ED0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BC3078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9,85</w:t>
            </w:r>
          </w:p>
        </w:tc>
      </w:tr>
      <w:tr w:rsidRPr="00E829D9" w:rsidR="00B73976" w:rsidTr="29482532" w14:paraId="7081706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E5F7B6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00E2343"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snel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nodig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96BC36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6349FE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BE8794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21,8</w:t>
            </w:r>
          </w:p>
        </w:tc>
      </w:tr>
      <w:tr w:rsidRPr="00E829D9" w:rsidR="00B73976" w:rsidTr="29482532" w14:paraId="12C8CDB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0C1466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1B6BF5A"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snel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AD7A2A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D88D5E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5824CC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79747100"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C894B70"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A1FCC9E"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met </w:t>
            </w:r>
            <w:r w:rsidRPr="29482532" w:rsidR="00B73976">
              <w:rPr>
                <w:rFonts w:ascii="Arial" w:hAnsi="Arial" w:cs="Arial"/>
                <w:color w:val="000000" w:themeColor="text1" w:themeTint="FF" w:themeShade="FF"/>
                <w:sz w:val="20"/>
                <w:szCs w:val="20"/>
                <w:lang w:val="en-US" w:eastAsia="en-GB"/>
              </w:rPr>
              <w:t>spoed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werknemers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0F9CDC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A58E37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1A928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3,33</w:t>
            </w:r>
          </w:p>
        </w:tc>
      </w:tr>
      <w:tr w:rsidRPr="00E829D9" w:rsidR="00B73976" w:rsidTr="29482532" w14:paraId="2F7B6AA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320080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EE0FEA2"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met </w:t>
            </w:r>
            <w:r w:rsidRPr="29482532" w:rsidR="00B73976">
              <w:rPr>
                <w:rFonts w:ascii="Arial" w:hAnsi="Arial" w:cs="Arial"/>
                <w:color w:val="000000" w:themeColor="text1" w:themeTint="FF" w:themeShade="FF"/>
                <w:sz w:val="20"/>
                <w:szCs w:val="20"/>
                <w:lang w:val="en-US" w:eastAsia="en-GB"/>
              </w:rPr>
              <w:t>spoed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89583F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AF56A7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402EE4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4,57</w:t>
            </w:r>
          </w:p>
        </w:tc>
      </w:tr>
      <w:tr w:rsidRPr="00E829D9" w:rsidR="00B73976" w:rsidTr="29482532" w14:paraId="18459BA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CB7CC0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21A30CF"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gevraagd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spoed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1CF44F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796D5A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08E906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2926D4D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170206B"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59873CE"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spoed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49F4B8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E213B8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BF5A0C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12,42</w:t>
            </w:r>
          </w:p>
        </w:tc>
      </w:tr>
      <w:tr w:rsidRPr="00E829D9" w:rsidR="00B73976" w:rsidTr="29482532" w14:paraId="2969794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51C09D1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29482532" w:rsidRDefault="00B73976" w14:paraId="65584D48"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spoed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medewerkers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0799A4A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2C4DE71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43A844F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2B91FA0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4E5DE385"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02EE398A"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08221CE8"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1FBBA57C"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7CC84F2A"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29482532" w14:paraId="50033A08"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29482532" w:rsidRDefault="00B73976" w14:paraId="1A30BE46" w14:textId="77777777">
            <w:pPr>
              <w:spacing w:line="480" w:lineRule="auto"/>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Vakgebedied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B0048F6"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4FBF4C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EAA0A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4230F0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3,09</w:t>
            </w:r>
          </w:p>
        </w:tc>
      </w:tr>
      <w:tr w:rsidRPr="00E829D9" w:rsidR="00B73976" w:rsidTr="29482532" w14:paraId="3EA80EB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6D6263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085CA21"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7A810E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59D619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1B66E0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4,93</w:t>
            </w:r>
          </w:p>
        </w:tc>
      </w:tr>
      <w:tr w:rsidRPr="00E829D9" w:rsidR="00B73976" w:rsidTr="29482532" w14:paraId="5AA9959C"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04A165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548E658"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 medewerkers</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8B9A1C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48000A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DA694D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2,64</w:t>
            </w:r>
          </w:p>
        </w:tc>
      </w:tr>
      <w:tr w:rsidRPr="00E829D9" w:rsidR="00B73976" w:rsidTr="29482532" w14:paraId="0C3697F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6DD6BC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77C4632"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 gezocht 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59DE00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260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4A7592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31448B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25,93</w:t>
            </w:r>
          </w:p>
        </w:tc>
      </w:tr>
      <w:tr w:rsidRPr="00E829D9" w:rsidR="00B73976" w:rsidTr="29482532" w14:paraId="1071C42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571498F"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61FB078"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8C1A3F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7BB1EC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0999EE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3,09</w:t>
            </w:r>
          </w:p>
        </w:tc>
      </w:tr>
      <w:tr w:rsidRPr="00E829D9" w:rsidR="00B73976" w:rsidTr="29482532" w14:paraId="2E7CEB9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777E1960"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shd w:val="clear" w:color="auto" w:fill="FFFFFF" w:themeFill="background1"/>
            <w:noWrap/>
            <w:tcMar/>
          </w:tcPr>
          <w:p w:rsidRPr="00E829D9" w:rsidR="00B73976" w:rsidP="00D50527" w:rsidRDefault="00B73976" w14:paraId="3BA06D97"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shd w:val="clear" w:color="auto" w:fill="FFFFFF" w:themeFill="background1"/>
            <w:noWrap/>
            <w:tcMar/>
          </w:tcPr>
          <w:p w:rsidRPr="00E829D9" w:rsidR="00B73976" w:rsidP="00D50527" w:rsidRDefault="00B73976" w14:paraId="1498FB1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shd w:val="clear" w:color="auto" w:fill="FFFFFF" w:themeFill="background1"/>
            <w:noWrap/>
            <w:tcMar/>
          </w:tcPr>
          <w:p w:rsidRPr="00E829D9" w:rsidR="00B73976" w:rsidP="00D50527" w:rsidRDefault="00B73976" w14:paraId="4BE68FC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shd w:val="clear" w:color="auto" w:fill="FFFFFF" w:themeFill="background1"/>
            <w:noWrap/>
            <w:tcMar/>
          </w:tcPr>
          <w:p w:rsidRPr="00E829D9" w:rsidR="00B73976" w:rsidP="00D50527" w:rsidRDefault="00B73976" w14:paraId="6725C17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6F16A6BA"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09660FF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2B802F7C"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6FAA61F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767D2A3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3AC9E9A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5813B4E2"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53072AB3" w14:textId="77777777">
            <w:pPr>
              <w:spacing w:line="480" w:lineRule="auto"/>
              <w:rPr>
                <w:rFonts w:ascii="Arial" w:hAnsi="Arial" w:cs="Arial"/>
                <w:sz w:val="20"/>
                <w:szCs w:val="20"/>
                <w:lang w:val="nl-NL"/>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54FDFC0E"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2EBB758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6899CBE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6F31799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Gem. CPC</w:t>
            </w:r>
          </w:p>
        </w:tc>
      </w:tr>
      <w:tr w:rsidRPr="00E829D9" w:rsidR="00B73976" w:rsidTr="29482532" w14:paraId="040A71E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tcPr>
          <w:p w:rsidRPr="00E829D9" w:rsidR="00B73976" w:rsidP="00D50527" w:rsidRDefault="00B73976" w14:paraId="070F202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tcPr>
          <w:p w:rsidRPr="00E829D9" w:rsidR="00B73976" w:rsidP="00D50527" w:rsidRDefault="00B73976" w14:paraId="6A50B6FA"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tcPr>
          <w:p w:rsidRPr="00E829D9" w:rsidR="00B73976" w:rsidP="00D50527" w:rsidRDefault="00B73976" w14:paraId="358893F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tcPr>
          <w:p w:rsidRPr="00E829D9" w:rsidR="00B73976" w:rsidP="00D50527" w:rsidRDefault="00B73976" w14:paraId="53A19AA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tcPr>
          <w:p w:rsidRPr="00E829D9" w:rsidR="00B73976" w:rsidP="00D50527" w:rsidRDefault="00B73976" w14:paraId="79B7321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06D3FFC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FBF9B9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4C06A9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4C6C77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DE6C6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7F0AAC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4,87</w:t>
            </w:r>
          </w:p>
        </w:tc>
      </w:tr>
      <w:tr w:rsidRPr="00E829D9" w:rsidR="00B73976" w:rsidTr="29482532" w14:paraId="0D51C60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E07BE8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A24D69F"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medewerker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24A779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DDAAFE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99BE94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4,82</w:t>
            </w:r>
          </w:p>
        </w:tc>
      </w:tr>
      <w:tr w:rsidRPr="00E829D9" w:rsidR="00B73976" w:rsidTr="29482532" w14:paraId="12D61B0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527B87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FDC7B9B"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restaurant </w:t>
            </w:r>
            <w:r w:rsidRPr="29482532" w:rsidR="00B73976">
              <w:rPr>
                <w:rFonts w:ascii="Arial" w:hAnsi="Arial" w:cs="Arial"/>
                <w:color w:val="000000" w:themeColor="text1" w:themeTint="FF" w:themeShade="FF"/>
                <w:sz w:val="20"/>
                <w:szCs w:val="20"/>
                <w:lang w:val="en-US" w:eastAsia="en-GB"/>
              </w:rPr>
              <w:t>medewerkers</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87EC30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20B9AB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3BFFE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1,81</w:t>
            </w:r>
          </w:p>
        </w:tc>
      </w:tr>
      <w:tr w:rsidRPr="00E829D9" w:rsidR="00B73976" w:rsidTr="29482532" w14:paraId="7061556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AD71BD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9546B43"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 personeel aangeboden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6A3C6D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410670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44E06A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6,01</w:t>
            </w:r>
          </w:p>
        </w:tc>
      </w:tr>
      <w:tr w:rsidRPr="00E829D9" w:rsidR="00B73976" w:rsidTr="29482532" w14:paraId="378B2FB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117626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9271CF3"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uitzendbureau horeca 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C8E891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32D358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86A780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7,73</w:t>
            </w:r>
          </w:p>
        </w:tc>
      </w:tr>
      <w:tr w:rsidRPr="00E829D9" w:rsidR="00B73976" w:rsidTr="29482532" w14:paraId="603C2DD6"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1B20F10"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6F8D09F"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medewerkers 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684EB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69F712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DC3EBD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4,15</w:t>
            </w:r>
          </w:p>
        </w:tc>
      </w:tr>
      <w:tr w:rsidRPr="00E829D9" w:rsidR="00B73976" w:rsidTr="29482532" w14:paraId="791095A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FB75F8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8D9AB3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 personeel zoeken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18B4FA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87B834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566EFF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11,72</w:t>
            </w:r>
          </w:p>
        </w:tc>
      </w:tr>
      <w:tr w:rsidRPr="00E829D9" w:rsidR="00B73976" w:rsidTr="29482532" w14:paraId="0E4F264C"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C4AB12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87A7AD6"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werven</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DC7258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BF7985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49B210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6,4</w:t>
            </w:r>
          </w:p>
        </w:tc>
      </w:tr>
      <w:tr w:rsidRPr="00E829D9" w:rsidR="00B73976" w:rsidTr="29482532" w14:paraId="3B9326D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D7CE4C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B61CF2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256019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887A43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6B3D23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7,36</w:t>
            </w:r>
          </w:p>
        </w:tc>
      </w:tr>
      <w:tr w:rsidRPr="00E829D9" w:rsidR="00B73976" w:rsidTr="29482532" w14:paraId="7E21AC90"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74526A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2E87868"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 personeel uitzendbureau</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B60204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1C2E5E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CFA01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6,89</w:t>
            </w:r>
          </w:p>
        </w:tc>
      </w:tr>
      <w:tr w:rsidRPr="00E829D9" w:rsidR="00B73976" w:rsidTr="29482532" w14:paraId="3ECEBCF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CE608A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FE6975A"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 personeel vinden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C4949C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2A17C8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8339B0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9,79</w:t>
            </w:r>
          </w:p>
        </w:tc>
      </w:tr>
      <w:tr w:rsidRPr="00E829D9" w:rsidR="00B73976" w:rsidTr="29482532" w14:paraId="652FC9C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34891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67C36CF"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64F7BE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2519C3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FE3E75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5,52</w:t>
            </w:r>
          </w:p>
        </w:tc>
      </w:tr>
      <w:tr w:rsidRPr="00E829D9" w:rsidR="00B73976" w:rsidTr="29482532" w14:paraId="049F9A5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55BCB6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D970389"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zoeken</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56F85C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26CB39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32381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10,82</w:t>
            </w:r>
          </w:p>
        </w:tc>
      </w:tr>
      <w:tr w:rsidRPr="00E829D9" w:rsidR="00B73976" w:rsidTr="29482532" w14:paraId="12920CE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9F09AFF"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E772CF6"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werven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D04AAD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719D86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5900EB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29,3</w:t>
            </w:r>
          </w:p>
        </w:tc>
      </w:tr>
      <w:tr w:rsidRPr="00E829D9" w:rsidR="00B73976" w:rsidTr="29482532" w14:paraId="1BAED85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806B6A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499838E"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ik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zoek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058872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F44945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4FCA766"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29482532" w14:paraId="40390EE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DAD2A0A"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732853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in de </w:t>
            </w:r>
            <w:r w:rsidRPr="29482532" w:rsidR="00B73976">
              <w:rPr>
                <w:rFonts w:ascii="Arial" w:hAnsi="Arial" w:cs="Arial"/>
                <w:color w:val="000000" w:themeColor="text1" w:themeTint="FF" w:themeShade="FF"/>
                <w:sz w:val="20"/>
                <w:szCs w:val="20"/>
                <w:lang w:val="en-US" w:eastAsia="en-GB"/>
              </w:rPr>
              <w:t>zorg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82D890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5EF1A5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0D2C0BE"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29482532" w14:paraId="2C85118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7FD20CF"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4E0992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medewerkers</w:t>
            </w:r>
            <w:r w:rsidRPr="29482532" w:rsidR="00B73976">
              <w:rPr>
                <w:rFonts w:ascii="Arial" w:hAnsi="Arial" w:cs="Arial"/>
                <w:color w:val="000000" w:themeColor="text1" w:themeTint="FF" w:themeShade="FF"/>
                <w:sz w:val="20"/>
                <w:szCs w:val="20"/>
                <w:lang w:val="en-US" w:eastAsia="en-GB"/>
              </w:rPr>
              <w:t xml:space="preserve"> in de </w:t>
            </w:r>
            <w:r w:rsidRPr="29482532" w:rsidR="00B73976">
              <w:rPr>
                <w:rFonts w:ascii="Arial" w:hAnsi="Arial" w:cs="Arial"/>
                <w:color w:val="000000" w:themeColor="text1" w:themeTint="FF" w:themeShade="FF"/>
                <w:sz w:val="20"/>
                <w:szCs w:val="20"/>
                <w:lang w:val="en-US" w:eastAsia="en-GB"/>
              </w:rPr>
              <w:t>zorg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761A72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85709A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E19BD6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029E00D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7FE6FD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7145D7F"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zoekt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353B04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C9F214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FCDBB7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3,07</w:t>
            </w:r>
          </w:p>
        </w:tc>
      </w:tr>
      <w:tr w:rsidRPr="00E829D9" w:rsidR="00B73976" w:rsidTr="29482532" w14:paraId="197798F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2927FC3"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93C1EE7"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ik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zoek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voor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7A643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62B40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1A1063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4,61</w:t>
            </w:r>
          </w:p>
        </w:tc>
      </w:tr>
      <w:tr w:rsidRPr="00E829D9" w:rsidR="00B73976" w:rsidTr="29482532" w14:paraId="4CD9687F"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33E55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DF13280"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in de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92B211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6A0731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46BF66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5,44</w:t>
            </w:r>
          </w:p>
        </w:tc>
      </w:tr>
      <w:tr w:rsidRPr="00E829D9" w:rsidR="00B73976" w:rsidTr="29482532" w14:paraId="2436CC0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B8AB31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3065DB7"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gevraagd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6460AD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81A163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BD34CD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17EE9345"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53E5480"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33CAD8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aangeboden</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9DA1DF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FBD35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8C3BB2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4,42</w:t>
            </w:r>
          </w:p>
        </w:tc>
      </w:tr>
      <w:tr w:rsidRPr="00E829D9" w:rsidR="00B73976" w:rsidTr="29482532" w14:paraId="1F4A154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6946CF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7255B0E"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horeca</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nodig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F2316A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029EEF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3C09CB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7,12</w:t>
            </w:r>
          </w:p>
        </w:tc>
      </w:tr>
      <w:tr w:rsidRPr="00E829D9" w:rsidR="00B73976" w:rsidTr="29482532" w14:paraId="1F2DEA03"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781EAF4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shd w:val="clear" w:color="auto" w:fill="FFFFFF" w:themeFill="background1"/>
            <w:noWrap/>
            <w:tcMar/>
            <w:hideMark/>
          </w:tcPr>
          <w:p w:rsidRPr="00E829D9" w:rsidR="00B73976" w:rsidP="29482532" w:rsidRDefault="00B73976" w14:paraId="4C377EB4"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uitzendbureau voor horecapersoneel</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shd w:val="clear" w:color="auto" w:fill="FFFFFF" w:themeFill="background1"/>
            <w:noWrap/>
            <w:tcMar/>
            <w:hideMark/>
          </w:tcPr>
          <w:p w:rsidRPr="00E829D9" w:rsidR="00B73976" w:rsidP="00D50527" w:rsidRDefault="00B73976" w14:paraId="08048A8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shd w:val="clear" w:color="auto" w:fill="FFFFFF" w:themeFill="background1"/>
            <w:noWrap/>
            <w:tcMar/>
            <w:hideMark/>
          </w:tcPr>
          <w:p w:rsidRPr="00E829D9" w:rsidR="00B73976" w:rsidP="00D50527" w:rsidRDefault="00B73976" w14:paraId="3143D77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shd w:val="clear" w:color="auto" w:fill="FFFFFF" w:themeFill="background1"/>
            <w:noWrap/>
            <w:tcMar/>
            <w:hideMark/>
          </w:tcPr>
          <w:p w:rsidRPr="00E829D9" w:rsidR="00B73976" w:rsidP="00D50527" w:rsidRDefault="00B73976" w14:paraId="12AD58A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2,84</w:t>
            </w:r>
          </w:p>
        </w:tc>
      </w:tr>
      <w:tr w:rsidRPr="00E829D9" w:rsidR="00B73976" w:rsidTr="29482532" w14:paraId="03D8A14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3F77408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shd w:val="clear" w:color="auto" w:fill="FFFFFF" w:themeFill="background1"/>
            <w:noWrap/>
            <w:tcMar/>
            <w:hideMark/>
          </w:tcPr>
          <w:p w:rsidRPr="00E829D9" w:rsidR="00B73976" w:rsidP="00D50527" w:rsidRDefault="00B73976" w14:paraId="5CF3EAF6"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shd w:val="clear" w:color="auto" w:fill="FFFFFF" w:themeFill="background1"/>
            <w:noWrap/>
            <w:tcMar/>
            <w:hideMark/>
          </w:tcPr>
          <w:p w:rsidRPr="00E829D9" w:rsidR="00B73976" w:rsidP="00D50527" w:rsidRDefault="00B73976" w14:paraId="1489D0BD"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shd w:val="clear" w:color="auto" w:fill="FFFFFF" w:themeFill="background1"/>
            <w:noWrap/>
            <w:tcMar/>
            <w:hideMark/>
          </w:tcPr>
          <w:p w:rsidRPr="00E829D9" w:rsidR="00B73976" w:rsidP="00D50527" w:rsidRDefault="00B73976" w14:paraId="06198F52"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shd w:val="clear" w:color="auto" w:fill="FFFFFF" w:themeFill="background1"/>
            <w:noWrap/>
            <w:tcMar/>
            <w:hideMark/>
          </w:tcPr>
          <w:p w:rsidRPr="00E829D9" w:rsidR="00B73976" w:rsidP="00D50527" w:rsidRDefault="00B73976" w14:paraId="1D9BFA28"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29482532" w14:paraId="20FAC894"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28B0FFD5" w14:textId="77777777">
            <w:pPr>
              <w:spacing w:line="480" w:lineRule="auto"/>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295367B2"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7FBDDEE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321DD39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3D4BD36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68BE1C9B"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4FED9049" w14:textId="77777777">
            <w:pPr>
              <w:spacing w:line="480" w:lineRule="auto"/>
              <w:rPr>
                <w:rFonts w:ascii="Arial" w:hAnsi="Arial" w:cs="Arial"/>
                <w:sz w:val="20"/>
                <w:szCs w:val="20"/>
                <w:lang w:val="nl-NL"/>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67C51509"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0EC4F647"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3528CCD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794860F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Gem. CPC</w:t>
            </w:r>
          </w:p>
        </w:tc>
      </w:tr>
      <w:tr w:rsidRPr="00E829D9" w:rsidR="00B73976" w:rsidTr="29482532" w14:paraId="0FE2BF2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605C5DD1" w14:textId="77777777">
            <w:pPr>
              <w:spacing w:line="480" w:lineRule="auto"/>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52881043"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48E4C56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0B763CA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52011DD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55029E3E"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29482532" w:rsidRDefault="00B73976" w14:paraId="08CB6920" w14:textId="77777777">
            <w:pPr>
              <w:spacing w:line="480" w:lineRule="auto"/>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Vakgebedied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schoonmaak</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E8CA812"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schoonmaakster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518A44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4400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D62839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75E3AC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1,54</w:t>
            </w:r>
          </w:p>
        </w:tc>
      </w:tr>
      <w:tr w:rsidRPr="00E829D9" w:rsidR="00B73976" w:rsidTr="29482532" w14:paraId="4A95478C"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07D8D3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B9F1E8B"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schoonmakers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26390B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260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0B47F1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77DA7A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2,07</w:t>
            </w:r>
          </w:p>
        </w:tc>
      </w:tr>
      <w:tr w:rsidRPr="00E829D9" w:rsidR="00B73976" w:rsidTr="29482532" w14:paraId="75CC7BD8"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BE6A13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9C2E51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4DC5D3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4F1762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E4E883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1,67</w:t>
            </w:r>
          </w:p>
        </w:tc>
      </w:tr>
      <w:tr w:rsidRPr="00E829D9" w:rsidR="00B73976" w:rsidTr="29482532" w14:paraId="201532F0"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0B813D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0DD06A0"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schoonmaaksters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A540FD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5EFFA7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268F89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1,5</w:t>
            </w:r>
          </w:p>
        </w:tc>
      </w:tr>
      <w:tr w:rsidRPr="00E829D9" w:rsidR="00B73976" w:rsidTr="29482532" w14:paraId="7201B63B"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84FED9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D5B845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schoonmaakster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voor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bedrijf</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AF1C5F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43867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189795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67D91A6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6B8E04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D8104E5"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ik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zoek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9A59DC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1A1E9C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00B73976" w:rsidP="00D50527" w:rsidRDefault="00B73976" w14:paraId="3B924A0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1,72</w:t>
            </w:r>
          </w:p>
          <w:p w:rsidRPr="00E829D9" w:rsidR="00B73976" w:rsidP="00D50527" w:rsidRDefault="00B73976" w14:paraId="762E434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67F0B87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ED76A4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915768A"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7718E4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A6C4DA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7EADB6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5,96</w:t>
            </w:r>
          </w:p>
        </w:tc>
      </w:tr>
      <w:tr w:rsidRPr="00E829D9" w:rsidR="00B73976" w:rsidTr="29482532" w14:paraId="26C494D4"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E0AAB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E01AB8E"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hoe </w:t>
            </w:r>
            <w:r w:rsidRPr="29482532" w:rsidR="00B73976">
              <w:rPr>
                <w:rFonts w:ascii="Arial" w:hAnsi="Arial" w:cs="Arial"/>
                <w:color w:val="000000" w:themeColor="text1" w:themeTint="FF" w:themeShade="FF"/>
                <w:sz w:val="20"/>
                <w:szCs w:val="20"/>
                <w:lang w:val="en-US" w:eastAsia="en-GB"/>
              </w:rPr>
              <w:t>vind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ik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een</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11F639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3B8A9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3419A2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1,77</w:t>
            </w:r>
          </w:p>
        </w:tc>
      </w:tr>
      <w:tr w:rsidRPr="00E829D9" w:rsidR="00B73976" w:rsidTr="29482532" w14:paraId="75BE1CD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E8E52B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509390A"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DDDEB5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599E64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C24402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5,42</w:t>
            </w:r>
          </w:p>
        </w:tc>
      </w:tr>
      <w:tr w:rsidRPr="00E829D9" w:rsidR="00B73976" w:rsidTr="29482532" w14:paraId="661CC9D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9663E6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275A40F"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schoonmaakster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623795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F3BB2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660AEC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w:t>
            </w:r>
          </w:p>
        </w:tc>
      </w:tr>
      <w:tr w:rsidRPr="00E829D9" w:rsidR="00B73976" w:rsidTr="29482532" w14:paraId="5031058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97787D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9A2CA98"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schoonmakers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5432FB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D8A5B1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FD66D6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2,18</w:t>
            </w:r>
          </w:p>
        </w:tc>
      </w:tr>
      <w:tr w:rsidRPr="00E829D9" w:rsidR="00B73976" w:rsidTr="29482532" w14:paraId="5CB718CE"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3ACF8F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DD7B9B4"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gevraagd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7FBFB0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8DAA7D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766C59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01DD27B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73F86B3"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B1F887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schoonmaak</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3C4598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EACB29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4C3D6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12,25</w:t>
            </w:r>
          </w:p>
        </w:tc>
      </w:tr>
      <w:tr w:rsidRPr="00E829D9" w:rsidR="00B73976" w:rsidTr="29482532" w14:paraId="564FF50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4A266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3B0CFE1"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schoonmaakster gezocht houten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123E8F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9AE349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B242FF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1,03</w:t>
            </w:r>
          </w:p>
        </w:tc>
      </w:tr>
      <w:tr w:rsidRPr="00E829D9" w:rsidR="00B73976" w:rsidTr="29482532" w14:paraId="31EF5FFE"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47834D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290A68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 personeel 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5245C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4B422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736873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5,11</w:t>
            </w:r>
          </w:p>
        </w:tc>
      </w:tr>
      <w:tr w:rsidRPr="00E829D9" w:rsidR="00B73976" w:rsidTr="29482532" w14:paraId="21965C9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742608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87DD8EF"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schoonmaakster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hoogvliet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EF8240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8A631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808B86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0,57</w:t>
            </w:r>
          </w:p>
        </w:tc>
      </w:tr>
      <w:tr w:rsidRPr="00E829D9" w:rsidR="00B73976" w:rsidTr="29482532" w14:paraId="0E1E923F"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206A262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29482532" w:rsidRDefault="00B73976" w14:paraId="234598B5"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ik</w:t>
            </w:r>
            <w:r w:rsidRPr="29482532" w:rsidR="00B73976">
              <w:rPr>
                <w:rFonts w:ascii="Arial" w:hAnsi="Arial" w:cs="Arial"/>
                <w:color w:val="000000" w:themeColor="text1" w:themeTint="FF" w:themeShade="FF"/>
                <w:sz w:val="20"/>
                <w:szCs w:val="20"/>
                <w:lang w:val="en-US" w:eastAsia="en-GB"/>
              </w:rPr>
              <w:t xml:space="preserve"> ben op </w:t>
            </w:r>
            <w:r w:rsidRPr="29482532" w:rsidR="00B73976">
              <w:rPr>
                <w:rFonts w:ascii="Arial" w:hAnsi="Arial" w:cs="Arial"/>
                <w:color w:val="000000" w:themeColor="text1" w:themeTint="FF" w:themeShade="FF"/>
                <w:sz w:val="20"/>
                <w:szCs w:val="20"/>
                <w:lang w:val="en-US" w:eastAsia="en-GB"/>
              </w:rPr>
              <w:t>zoek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naar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een</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40000DA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5D17A3F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6EFA29B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7B1167B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45DD22AC"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4F880BA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313315F3"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0FDDEBCA"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4FAB560F"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29482532" w14:paraId="6A43E7A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29482532" w:rsidRDefault="00B73976" w14:paraId="65C4073B" w14:textId="77777777">
            <w:pPr>
              <w:spacing w:line="480" w:lineRule="auto"/>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Vakgebied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bezorging</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C564E1B"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5FF3C5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BB9FFD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997A93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3,98</w:t>
            </w:r>
          </w:p>
        </w:tc>
      </w:tr>
      <w:tr w:rsidRPr="00E829D9" w:rsidR="00B73976" w:rsidTr="29482532" w14:paraId="2C85350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A1B5D8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6E06FD8"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pakketbezorger 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B2F7CD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7D5605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DD6C0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1,68</w:t>
            </w:r>
          </w:p>
        </w:tc>
      </w:tr>
      <w:tr w:rsidRPr="00E829D9" w:rsidR="00B73976" w:rsidTr="29482532" w14:paraId="54FC1A7F"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D4F74F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C478033"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scooter bezorger 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E0DF52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8829DB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5E9CA2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3,88</w:t>
            </w:r>
          </w:p>
        </w:tc>
      </w:tr>
      <w:tr w:rsidRPr="00E829D9" w:rsidR="00B73976" w:rsidTr="29482532" w14:paraId="6E76EDE1"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691510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FDF548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maaltijdbezorgers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5BAEC6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F0CF7B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88642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1,4</w:t>
            </w:r>
          </w:p>
        </w:tc>
      </w:tr>
      <w:tr w:rsidRPr="00E829D9" w:rsidR="00B73976" w:rsidTr="29482532" w14:paraId="11448CB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390B60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1A48DA7"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krantenbezorgers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0DB085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DDC1F8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0B1D4F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1,08</w:t>
            </w:r>
          </w:p>
        </w:tc>
      </w:tr>
      <w:tr w:rsidRPr="00E829D9" w:rsidR="00B73976" w:rsidTr="29482532" w14:paraId="28B7104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0DD6C856" w14:textId="77777777">
            <w:pPr>
              <w:spacing w:line="480" w:lineRule="auto"/>
              <w:rPr>
                <w:rFonts w:ascii="Arial" w:hAnsi="Arial" w:cs="Arial"/>
                <w:color w:val="000000"/>
                <w:sz w:val="20"/>
                <w:szCs w:val="20"/>
                <w:lang w:eastAsia="en-GB"/>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03D030C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64EC429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56C2B3A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0673EF7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Gem. CPC</w:t>
            </w:r>
          </w:p>
        </w:tc>
      </w:tr>
      <w:tr w:rsidRPr="00E829D9" w:rsidR="00B73976" w:rsidTr="29482532" w14:paraId="62870129"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tcPr>
          <w:p w:rsidRPr="00E829D9" w:rsidR="00B73976" w:rsidP="00D50527" w:rsidRDefault="00B73976" w14:paraId="11F888C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tcPr>
          <w:p w:rsidRPr="00E829D9" w:rsidR="00B73976" w:rsidP="00D50527" w:rsidRDefault="00B73976" w14:paraId="06A30B7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tcPr>
          <w:p w:rsidRPr="00E829D9" w:rsidR="00B73976" w:rsidP="00D50527" w:rsidRDefault="00B73976" w14:paraId="37FC76C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tcPr>
          <w:p w:rsidRPr="00E829D9" w:rsidR="00B73976" w:rsidP="00D50527" w:rsidRDefault="00B73976" w14:paraId="6B667FB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tcPr>
          <w:p w:rsidRPr="00E829D9" w:rsidR="00B73976" w:rsidP="00D50527" w:rsidRDefault="00B73976" w14:paraId="563FA41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4218214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04476E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D937E07"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postnl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E5685D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85A7FC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2E3A40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0930242C"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2C20D0B"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97B2DD2"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zzp</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599AE6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3C55CF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58C79F9"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29482532" w14:paraId="3DB4A0B5"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6E84FE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94D1E70"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bloemen bezorger 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E95954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B8C1EB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983BB4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7834EF69"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5861AA4"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4B8EC15"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scooter bezorgers 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545A7B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C3EDE6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2E722F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3,95</w:t>
            </w:r>
          </w:p>
        </w:tc>
      </w:tr>
      <w:tr w:rsidRPr="00E829D9" w:rsidR="00B73976" w:rsidTr="29482532" w14:paraId="50D9870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1D18A4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EB1BACC"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auto </w:t>
            </w:r>
            <w:r w:rsidRPr="29482532" w:rsidR="00B73976">
              <w:rPr>
                <w:rFonts w:ascii="Arial" w:hAnsi="Arial" w:cs="Arial"/>
                <w:color w:val="000000" w:themeColor="text1" w:themeTint="FF" w:themeShade="FF"/>
                <w:sz w:val="20"/>
                <w:szCs w:val="20"/>
                <w:lang w:val="en-US" w:eastAsia="en-GB"/>
              </w:rPr>
              <w:t>bezorger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358267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7C93EF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E821E8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2,58</w:t>
            </w:r>
          </w:p>
        </w:tc>
      </w:tr>
      <w:tr w:rsidRPr="00E829D9" w:rsidR="00B73976" w:rsidTr="29482532" w14:paraId="510DB986"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41E89B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295E75A"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apotheek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bezorger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BD9588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266EB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97322D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57BC256D"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69334E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86158FD"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dhl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99F97E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A94843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EA1FEE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663BBBFE"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7F4B437"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1B29838"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bezorger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apotheek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B8667F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E4E935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776738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445B9930"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A7DBF6"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EAE3A4A"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gezocht bezorger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CFF257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34E08F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3BA124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4,16</w:t>
            </w:r>
          </w:p>
        </w:tc>
      </w:tr>
      <w:tr w:rsidRPr="00E829D9" w:rsidR="00B73976" w:rsidTr="29482532" w14:paraId="4919464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910A23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E2C521A"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eten bezorger 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55690C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4FCFA4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819994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4,21</w:t>
            </w:r>
          </w:p>
        </w:tc>
      </w:tr>
      <w:tr w:rsidRPr="00E829D9" w:rsidR="00B73976" w:rsidTr="29482532" w14:paraId="2AA194DD"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9AAE33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BDACC3B"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ah </w:t>
            </w: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3D9CFD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60683B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F7771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1F52B1E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3D8A965"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9E749A0"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coolblue</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900795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23B959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2E7527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5E3F6074"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28010F6"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61774A0"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restaurant </w:t>
            </w:r>
            <w:r w:rsidRPr="29482532" w:rsidR="00B73976">
              <w:rPr>
                <w:rFonts w:ascii="Arial" w:hAnsi="Arial" w:cs="Arial"/>
                <w:color w:val="000000" w:themeColor="text1" w:themeTint="FF" w:themeShade="FF"/>
                <w:sz w:val="20"/>
                <w:szCs w:val="20"/>
                <w:lang w:val="en-US" w:eastAsia="en-GB"/>
              </w:rPr>
              <w:t>bezorger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CE1EE0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274419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105955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3,13</w:t>
            </w:r>
          </w:p>
        </w:tc>
      </w:tr>
      <w:tr w:rsidRPr="00E829D9" w:rsidR="00B73976" w:rsidTr="29482532" w14:paraId="11AC365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0643C4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069261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jumbo </w:t>
            </w: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CE81AD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F59E6E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00B73976" w:rsidP="00D50527" w:rsidRDefault="00B73976" w14:paraId="26FBBBA8"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p w:rsidRPr="00E829D9" w:rsidR="00B73976" w:rsidP="00D50527" w:rsidRDefault="00B73976" w14:paraId="225AD50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76F46461"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6AD0FDB"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8460826"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bezorger</w:t>
            </w:r>
            <w:r w:rsidRPr="29482532" w:rsidR="00B73976">
              <w:rPr>
                <w:rFonts w:ascii="Arial" w:hAnsi="Arial" w:cs="Arial"/>
                <w:color w:val="000000" w:themeColor="text1" w:themeTint="FF" w:themeShade="FF"/>
                <w:sz w:val="20"/>
                <w:szCs w:val="20"/>
                <w:lang w:val="en-US" w:eastAsia="en-GB"/>
              </w:rPr>
              <w:t xml:space="preserve"> met eigen auto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1B3472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5BCDF6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9D4775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5,55</w:t>
            </w:r>
          </w:p>
        </w:tc>
      </w:tr>
      <w:tr w:rsidRPr="00E829D9" w:rsidR="00B73976" w:rsidTr="29482532" w14:paraId="42AD950C"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BBDA8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9BAEEC3"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pizzabezorger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366B5D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65B9F0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3F17F4D"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29482532" w14:paraId="4FC4CFE7"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3BD2AA"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4A0D8D6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pakket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4F6E43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E9CE69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482BC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0756104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C68C3DC"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A2E9AD2"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scooter </w:t>
            </w:r>
            <w:r w:rsidRPr="29482532" w:rsidR="00B73976">
              <w:rPr>
                <w:rFonts w:ascii="Arial" w:hAnsi="Arial" w:cs="Arial"/>
                <w:color w:val="000000" w:themeColor="text1" w:themeTint="FF" w:themeShade="FF"/>
                <w:sz w:val="20"/>
                <w:szCs w:val="20"/>
                <w:lang w:val="en-US" w:eastAsia="en-GB"/>
              </w:rPr>
              <w:t>koerier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8F66A9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63155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3599B2"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29482532" w14:paraId="5170F0AD"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0BBAC8F0"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29482532" w:rsidRDefault="00B73976" w14:paraId="17BB5690"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telegraaf</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bezorgers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08F48EB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291378A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67</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6B08F37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1,18</w:t>
            </w:r>
          </w:p>
        </w:tc>
      </w:tr>
      <w:tr w:rsidRPr="00E829D9" w:rsidR="00B73976" w:rsidTr="29482532" w14:paraId="484C883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74CDEB9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1AD422C1"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5745F564"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31E3EEC5"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104BD58F"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29482532" w14:paraId="092320C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29482532" w:rsidRDefault="00B73976" w14:paraId="3B11B750" w14:textId="77777777">
            <w:pPr>
              <w:spacing w:line="480" w:lineRule="auto"/>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Vakgebedied techniek</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1B2470A"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technisch 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F5C0F5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9C56C1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5D0DFB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w:t>
            </w:r>
          </w:p>
        </w:tc>
      </w:tr>
      <w:tr w:rsidRPr="00E829D9" w:rsidR="00B73976" w:rsidTr="29482532" w14:paraId="1097BDB2"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3AD866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30AE168"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technisch personeel 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3763C8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FC060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47FA98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10,91</w:t>
            </w:r>
          </w:p>
        </w:tc>
      </w:tr>
      <w:tr w:rsidRPr="00E829D9" w:rsidR="00B73976" w:rsidTr="29482532" w14:paraId="646ADB1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8550FB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249705E"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werven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668B48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9E21B2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238499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8,65</w:t>
            </w:r>
          </w:p>
        </w:tc>
      </w:tr>
      <w:tr w:rsidRPr="00E829D9" w:rsidR="00B73976" w:rsidTr="29482532" w14:paraId="72184549"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2643A5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A1F7A98"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zoeken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4AEE24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42B751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37CF4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13,49</w:t>
            </w:r>
          </w:p>
        </w:tc>
      </w:tr>
      <w:tr w:rsidRPr="00E829D9" w:rsidR="00B73976" w:rsidTr="29482532" w14:paraId="36709D07"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82707F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C687D4B"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ik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zoek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F9B90C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E0EA0F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242598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11,4</w:t>
            </w:r>
          </w:p>
        </w:tc>
      </w:tr>
      <w:tr w:rsidRPr="00E829D9" w:rsidR="00B73976" w:rsidTr="29482532" w14:paraId="45BBD908"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944F65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5ABA840"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werving</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56252A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099B5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39A690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7,07</w:t>
            </w:r>
          </w:p>
        </w:tc>
      </w:tr>
      <w:tr w:rsidRPr="00E829D9" w:rsidR="00B73976" w:rsidTr="29482532" w14:paraId="2FE43CE5"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5281D72E" w14:textId="77777777">
            <w:pPr>
              <w:spacing w:line="480" w:lineRule="auto"/>
              <w:rPr>
                <w:rFonts w:ascii="Arial" w:hAnsi="Arial" w:cs="Arial"/>
                <w:color w:val="000000"/>
                <w:sz w:val="20"/>
                <w:szCs w:val="20"/>
                <w:lang w:eastAsia="en-GB"/>
              </w:rPr>
            </w:pPr>
            <w:r w:rsidRPr="00AA4C5C">
              <w:rPr>
                <w:rFonts w:ascii="Arial" w:hAnsi="Arial" w:cs="Arial"/>
                <w:sz w:val="20"/>
                <w:szCs w:val="20"/>
                <w:lang w:val="nl-NL"/>
              </w:rPr>
              <w:t>Categorie</w:t>
            </w:r>
            <w:r w:rsidRPr="00E829D9">
              <w:rPr>
                <w:rFonts w:ascii="Arial" w:hAnsi="Arial" w:cs="Arial"/>
                <w:sz w:val="20"/>
                <w:szCs w:val="20"/>
                <w:lang w:val="nl-NL"/>
              </w:rPr>
              <w:t xml:space="preserv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5A28E04B"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6D317C4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1E78AF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16FAD5A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Gem. CPC</w:t>
            </w:r>
          </w:p>
        </w:tc>
      </w:tr>
      <w:tr w:rsidRPr="00E829D9" w:rsidR="00B73976" w:rsidTr="29482532" w14:paraId="27BA542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6200D80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556BB51E"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20102B6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275E9AD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7365E97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71C29E28"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23AE81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8E642E6"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technische</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4A1402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2706C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93B449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8,46</w:t>
            </w:r>
          </w:p>
        </w:tc>
      </w:tr>
      <w:tr w:rsidRPr="00E829D9" w:rsidR="00B73976" w:rsidTr="29482532" w14:paraId="205EAAD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23A4DF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1CD795C"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tijdelijk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2B5919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A9F3F8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A54C03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21308C28"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ACDB2A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04ABC3A"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 xml:space="preserve">op </w:t>
            </w:r>
            <w:r w:rsidRPr="29482532" w:rsidR="00B73976">
              <w:rPr>
                <w:rFonts w:ascii="Arial" w:hAnsi="Arial" w:cs="Arial"/>
                <w:color w:val="000000" w:themeColor="text1" w:themeTint="FF" w:themeShade="FF"/>
                <w:sz w:val="20"/>
                <w:szCs w:val="20"/>
                <w:lang w:val="en-US" w:eastAsia="en-GB"/>
              </w:rPr>
              <w:t>zoek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naar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E23F31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43149C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1E7B5A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9,93</w:t>
            </w:r>
          </w:p>
        </w:tc>
      </w:tr>
      <w:tr w:rsidRPr="00E829D9" w:rsidR="00B73976" w:rsidTr="29482532" w14:paraId="673C81EB"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E7D8EC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1DA731C"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technische</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47EA95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A33B3A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C80760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5,61</w:t>
            </w:r>
          </w:p>
        </w:tc>
      </w:tr>
      <w:tr w:rsidRPr="00E829D9" w:rsidR="00B73976" w:rsidTr="29482532" w14:paraId="4A560CD0"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75107F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1AAC32CE"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B25BDA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1E9D86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31FE9B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12,3</w:t>
            </w:r>
          </w:p>
        </w:tc>
      </w:tr>
      <w:tr w:rsidRPr="00E829D9" w:rsidR="00B73976" w:rsidTr="29482532" w14:paraId="4044E80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23660A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B26BF62"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888EED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83F789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601DB3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0CA3B89E"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E868DB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AF692C5"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aanbod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technisch</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06976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FD358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FA97F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9,67</w:t>
            </w:r>
          </w:p>
        </w:tc>
      </w:tr>
      <w:tr w:rsidRPr="00E829D9" w:rsidR="00B73976" w:rsidTr="29482532" w14:paraId="0E6858F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7FEE447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29482532" w:rsidRDefault="00B73976" w14:paraId="72C64700"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techniek</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3B9EB1E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521AC75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14</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685E8D8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09B35A2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542A15A2"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6D8CC523"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4C73AF06"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0D0E54D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79D8B56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29482532" w14:paraId="42F200A0"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29482532" w:rsidRDefault="00B73976" w14:paraId="409747A4" w14:textId="77777777">
            <w:pPr>
              <w:spacing w:line="480" w:lineRule="auto"/>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Vakgebied</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productie</w:t>
            </w:r>
            <w:r w:rsidRPr="29482532" w:rsidR="00B73976">
              <w:rPr>
                <w:rFonts w:ascii="Arial" w:hAnsi="Arial" w:cs="Arial"/>
                <w:color w:val="000000" w:themeColor="text1" w:themeTint="FF" w:themeShade="FF"/>
                <w:sz w:val="20"/>
                <w:szCs w:val="20"/>
                <w:lang w:val="en-US" w:eastAsia="en-GB"/>
              </w:rPr>
              <w:t xml:space="preserve"> &amp; </w:t>
            </w:r>
            <w:r w:rsidRPr="29482532" w:rsidR="00B73976">
              <w:rPr>
                <w:rFonts w:ascii="Arial" w:hAnsi="Arial" w:cs="Arial"/>
                <w:color w:val="000000" w:themeColor="text1" w:themeTint="FF" w:themeShade="FF"/>
                <w:sz w:val="20"/>
                <w:szCs w:val="20"/>
                <w:lang w:val="en-US" w:eastAsia="en-GB"/>
              </w:rPr>
              <w:t>logistiek</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06A42983"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productiemedewerker</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2D92C4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8487A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754955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5,66</w:t>
            </w:r>
          </w:p>
        </w:tc>
      </w:tr>
      <w:tr w:rsidRPr="00E829D9" w:rsidR="00B73976" w:rsidTr="29482532" w14:paraId="7B29CF7F"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90EC1A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26291BF6"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logistiek personeel 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222677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E8E5F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DCA765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3,49</w:t>
            </w:r>
          </w:p>
        </w:tc>
      </w:tr>
      <w:tr w:rsidRPr="00E829D9" w:rsidR="00B73976" w:rsidTr="29482532" w14:paraId="5A4BB10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E0A45AF"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B1FF882"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logistiek 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48D53F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DB022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8EF2AD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4,18</w:t>
            </w:r>
          </w:p>
        </w:tc>
      </w:tr>
      <w:tr w:rsidRPr="00E829D9" w:rsidR="00B73976" w:rsidTr="29482532" w14:paraId="48CBFAA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4D25BF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351EDC16"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productie</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medewerkers</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BEE0B2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62F158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75AFDE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3,97</w:t>
            </w:r>
          </w:p>
        </w:tc>
      </w:tr>
      <w:tr w:rsidRPr="00E829D9" w:rsidR="00B73976" w:rsidTr="29482532" w14:paraId="6B97B850"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45BFA83"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7A65A9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productie</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3EF2FD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A0C5B0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70BD28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7833001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686D544"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6DB06373"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productiepersoneel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E4132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2BEEFF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208D72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7,54</w:t>
            </w:r>
          </w:p>
        </w:tc>
      </w:tr>
      <w:tr w:rsidRPr="00E829D9" w:rsidR="00B73976" w:rsidTr="29482532" w14:paraId="0B396A9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797FF3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7D2616D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gezocht</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productiemedewerker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94876E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C073D2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CC135C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29482532" w14:paraId="25685321"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4B9EA8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29482532" w:rsidRDefault="00B73976" w14:paraId="5B67438A"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29482532" w:rsidR="00B73976">
              <w:rPr>
                <w:rFonts w:ascii="Arial" w:hAnsi="Arial" w:cs="Arial"/>
                <w:color w:val="000000" w:themeColor="text1" w:themeTint="FF" w:themeShade="FF"/>
                <w:sz w:val="20"/>
                <w:szCs w:val="20"/>
                <w:lang w:val="en-US" w:eastAsia="en-GB"/>
              </w:rPr>
              <w:t>personeel</w:t>
            </w:r>
            <w:r w:rsidRPr="29482532" w:rsidR="00B73976">
              <w:rPr>
                <w:rFonts w:ascii="Arial" w:hAnsi="Arial" w:cs="Arial"/>
                <w:color w:val="000000" w:themeColor="text1" w:themeTint="FF" w:themeShade="FF"/>
                <w:sz w:val="20"/>
                <w:szCs w:val="20"/>
                <w:lang w:val="en-US" w:eastAsia="en-GB"/>
              </w:rPr>
              <w:t xml:space="preserve"> </w:t>
            </w:r>
            <w:r w:rsidRPr="29482532" w:rsidR="00B73976">
              <w:rPr>
                <w:rFonts w:ascii="Arial" w:hAnsi="Arial" w:cs="Arial"/>
                <w:color w:val="000000" w:themeColor="text1" w:themeTint="FF" w:themeShade="FF"/>
                <w:sz w:val="20"/>
                <w:szCs w:val="20"/>
                <w:lang w:val="en-US" w:eastAsia="en-GB"/>
              </w:rPr>
              <w:t>logistiek</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396E0B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E36E52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B01F6D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bl>
    <w:p w:rsidRPr="00235F03" w:rsidR="00B73976" w:rsidP="00B73976" w:rsidRDefault="00B73976" w14:paraId="2E49E079" w14:textId="77777777">
      <w:pPr>
        <w:spacing w:line="276" w:lineRule="auto"/>
        <w:rPr>
          <w:rFonts w:ascii="Montserrat" w:hAnsi="Montserrat"/>
          <w:lang w:val="nl-NL"/>
        </w:rPr>
      </w:pPr>
    </w:p>
    <w:p w:rsidRPr="009104E3" w:rsidR="009104E3" w:rsidP="009104E3" w:rsidRDefault="009104E3" w14:paraId="6335405F" w14:textId="77777777">
      <w:pPr>
        <w:rPr>
          <w:lang w:val="nl-NL"/>
        </w:rPr>
      </w:pPr>
    </w:p>
    <w:sectPr w:rsidRPr="009104E3" w:rsidR="009104E3" w:rsidSect="00BD0C17">
      <w:headerReference w:type="default" r:id="rId10"/>
      <w:footerReference w:type="default" r:id="rId11"/>
      <w:headerReference w:type="first" r:id="rId12"/>
      <w:footerReference w:type="first" r:id="rId13"/>
      <w:pgSz w:w="11906" w:h="16838" w:orient="portrait"/>
      <w:pgMar w:top="1440" w:right="1080" w:bottom="1440" w:left="108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0CA4" w:rsidP="009527F3" w:rsidRDefault="00430CA4" w14:paraId="39256E29" w14:textId="77777777">
      <w:r>
        <w:separator/>
      </w:r>
    </w:p>
  </w:endnote>
  <w:endnote w:type="continuationSeparator" w:id="0">
    <w:p w:rsidR="00430CA4" w:rsidP="009527F3" w:rsidRDefault="00430CA4" w14:paraId="55E0DC05" w14:textId="77777777">
      <w:r>
        <w:continuationSeparator/>
      </w:r>
    </w:p>
  </w:endnote>
  <w:endnote w:type="continuationNotice" w:id="1">
    <w:p w:rsidR="00430CA4" w:rsidRDefault="00430CA4" w14:paraId="080A4C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50FFB" w:rsidP="00850FFB" w:rsidRDefault="00850FFB" w14:paraId="5D1F81CF" w14:textId="77777777">
    <w:pPr>
      <w:pStyle w:val="Voettekst"/>
      <w:spacing w:line="276" w:lineRule="auto"/>
      <w:rPr>
        <w:sz w:val="16"/>
        <w:szCs w:val="16"/>
        <w:lang w:val="nl-NL"/>
      </w:rPr>
    </w:pPr>
  </w:p>
  <w:p w:rsidRPr="002B0F97" w:rsidR="00850FFB" w:rsidP="00850FFB" w:rsidRDefault="00850FFB" w14:paraId="1CC3CA21" w14:textId="77777777">
    <w:pPr>
      <w:pStyle w:val="Voettekst"/>
      <w:spacing w:line="276" w:lineRule="auto"/>
      <w:rPr>
        <w:sz w:val="16"/>
        <w:szCs w:val="16"/>
        <w:lang w:val="nl-NL"/>
      </w:rPr>
    </w:pPr>
    <w:r w:rsidRPr="002B0F97">
      <w:rPr>
        <w:sz w:val="16"/>
        <w:szCs w:val="16"/>
        <w:lang w:val="nl-NL"/>
      </w:rPr>
      <w:t>Scherpakkerweg 25     Postbus 1</w:t>
    </w:r>
    <w:r w:rsidR="00440978">
      <w:rPr>
        <w:sz w:val="16"/>
        <w:szCs w:val="16"/>
        <w:lang w:val="nl-NL"/>
      </w:rPr>
      <w:t>1</w:t>
    </w:r>
    <w:r w:rsidRPr="002B0F97">
      <w:rPr>
        <w:sz w:val="16"/>
        <w:szCs w:val="16"/>
        <w:lang w:val="nl-NL"/>
      </w:rPr>
      <w:t>16             Tel. 040 293 00 35     info@lameco.nl     KVK: 17 22 1281</w:t>
    </w:r>
  </w:p>
  <w:p w:rsidRPr="00850FFB" w:rsidR="00850FFB" w:rsidP="00850FFB" w:rsidRDefault="00850FFB" w14:paraId="1E2E04FE" w14:textId="77777777">
    <w:pPr>
      <w:pStyle w:val="Voettekst"/>
      <w:spacing w:line="276" w:lineRule="auto"/>
      <w:rPr>
        <w:sz w:val="16"/>
        <w:szCs w:val="16"/>
        <w:lang w:val="nl-NL"/>
      </w:rPr>
    </w:pPr>
    <w:r w:rsidRPr="002B0F97">
      <w:rPr>
        <w:sz w:val="16"/>
        <w:szCs w:val="16"/>
        <w:lang w:val="nl-NL"/>
      </w:rPr>
      <w:t>5616 HP Eindhoven     5602 BC Eindhoven     Fax 040 293 03 88     www.lameco.nl     KVK Eindhoven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D437E" w:rsidP="00BD437E" w:rsidRDefault="00BD437E" w14:paraId="408D84AC" w14:textId="77777777">
    <w:pPr>
      <w:spacing w:line="276" w:lineRule="auto"/>
      <w:rPr>
        <w:b/>
        <w:bCs/>
        <w:color w:val="D21E3C"/>
      </w:rPr>
    </w:pPr>
  </w:p>
  <w:p w:rsidRPr="002C65A4" w:rsidR="00BD437E" w:rsidP="30109DF5" w:rsidRDefault="00BD437E" w14:paraId="1027A243" w14:textId="77777777" w14:noSpellErr="1">
    <w:pPr>
      <w:spacing w:line="276" w:lineRule="auto"/>
      <w:rPr>
        <w:color w:val="000000" w:themeColor="text1"/>
        <w:lang w:val="en-US"/>
      </w:rPr>
    </w:pPr>
    <w:r>
      <w:rPr>
        <w:noProof/>
        <w:color w:val="000000" w:themeColor="text1"/>
      </w:rPr>
      <w:drawing>
        <wp:anchor distT="0" distB="0" distL="114300" distR="114300" simplePos="0" relativeHeight="251660288" behindDoc="0" locked="0" layoutInCell="1" allowOverlap="1" wp14:anchorId="70409505" wp14:editId="78A1D15B">
          <wp:simplePos x="0" y="0"/>
          <wp:positionH relativeFrom="column">
            <wp:posOffset>5509260</wp:posOffset>
          </wp:positionH>
          <wp:positionV relativeFrom="paragraph">
            <wp:posOffset>11117</wp:posOffset>
          </wp:positionV>
          <wp:extent cx="739775" cy="739775"/>
          <wp:effectExtent l="0" t="0" r="0" b="0"/>
          <wp:wrapThrough wrapText="bothSides">
            <wp:wrapPolygon edited="0">
              <wp:start x="3337" y="0"/>
              <wp:lineTo x="0" y="1483"/>
              <wp:lineTo x="0" y="18541"/>
              <wp:lineTo x="2596" y="21136"/>
              <wp:lineTo x="3337" y="21136"/>
              <wp:lineTo x="17799" y="21136"/>
              <wp:lineTo x="18541" y="21136"/>
              <wp:lineTo x="21136" y="18541"/>
              <wp:lineTo x="21136" y="1483"/>
              <wp:lineTo x="17799" y="0"/>
              <wp:lineTo x="3337" y="0"/>
            </wp:wrapPolygon>
          </wp:wrapThrough>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9775" cy="739775"/>
                  </a:xfrm>
                  <a:prstGeom prst="rect">
                    <a:avLst/>
                  </a:prstGeom>
                </pic:spPr>
              </pic:pic>
            </a:graphicData>
          </a:graphic>
          <wp14:sizeRelH relativeFrom="page">
            <wp14:pctWidth>0</wp14:pctWidth>
          </wp14:sizeRelH>
          <wp14:sizeRelV relativeFrom="page">
            <wp14:pctHeight>0</wp14:pctHeight>
          </wp14:sizeRelV>
        </wp:anchor>
      </w:drawing>
    </w:r>
    <w:r w:rsidRPr="30109DF5" w:rsidR="29482532">
      <w:rPr>
        <w:b w:val="1"/>
        <w:bCs w:val="1"/>
        <w:color w:val="D21E3C"/>
        <w:lang w:val="en-US"/>
      </w:rPr>
      <w:t>Laméco</w:t>
    </w:r>
    <w:r w:rsidRPr="30109DF5" w:rsidR="29482532">
      <w:rPr>
        <w:b w:val="1"/>
        <w:bCs w:val="1"/>
        <w:color w:val="D21E3C"/>
        <w:lang w:val="en-US"/>
      </w:rPr>
      <w:t xml:space="preserve"> Development B.V.</w:t>
    </w:r>
    <w:r w:rsidRPr="30109DF5" w:rsidR="29482532">
      <w:rPr>
        <w:noProof/>
        <w:lang w:val="en-US"/>
      </w:rPr>
      <w:t xml:space="preserve"> </w:t>
    </w:r>
    <w:r w:rsidRPr="002C65A4">
      <w:rPr>
        <w:color w:val="000000" w:themeColor="text1"/>
      </w:rPr>
      <w:br/>
    </w:r>
    <w:r w:rsidRPr="30109DF5" w:rsidR="29482532">
      <w:rPr>
        <w:color w:val="000000" w:themeColor="text1"/>
        <w:lang w:val="en-US"/>
      </w:rPr>
      <w:t>Scherpakkerweg 25</w:t>
    </w:r>
    <w:r w:rsidRPr="002C65A4">
      <w:rPr>
        <w:color w:val="000000" w:themeColor="text1"/>
      </w:rPr>
      <w:br/>
    </w:r>
    <w:r w:rsidRPr="30109DF5" w:rsidR="29482532">
      <w:rPr>
        <w:color w:val="000000" w:themeColor="text1"/>
        <w:lang w:val="en-US"/>
      </w:rPr>
      <w:t>5616 HP Eindhoven</w:t>
    </w:r>
    <w:r>
      <w:rPr>
        <w:color w:val="000000" w:themeColor="text1"/>
      </w:rPr>
      <w:softHyphen/>
    </w:r>
    <w:r>
      <w:rPr>
        <w:color w:val="000000" w:themeColor="text1"/>
      </w:rPr>
      <w:softHyphen/>
    </w:r>
  </w:p>
  <w:p w:rsidRPr="00BD437E" w:rsidR="009527F3" w:rsidP="00BD437E" w:rsidRDefault="00BD437E" w14:paraId="5B88ADC5" w14:textId="77777777">
    <w:pPr>
      <w:spacing w:line="276" w:lineRule="auto"/>
      <w:rPr>
        <w:color w:val="000000" w:themeColor="text1"/>
      </w:rPr>
    </w:pPr>
    <w:r w:rsidRPr="002C65A4">
      <w:rPr>
        <w:color w:val="000000" w:themeColor="text1"/>
      </w:rPr>
      <w:t xml:space="preserve">www.lameco.nl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0CA4" w:rsidP="009527F3" w:rsidRDefault="00430CA4" w14:paraId="1F7421F7" w14:textId="77777777">
      <w:r>
        <w:separator/>
      </w:r>
    </w:p>
  </w:footnote>
  <w:footnote w:type="continuationSeparator" w:id="0">
    <w:p w:rsidR="00430CA4" w:rsidP="009527F3" w:rsidRDefault="00430CA4" w14:paraId="6BC4DC52" w14:textId="77777777">
      <w:r>
        <w:continuationSeparator/>
      </w:r>
    </w:p>
  </w:footnote>
  <w:footnote w:type="continuationNotice" w:id="1">
    <w:p w:rsidR="00430CA4" w:rsidRDefault="00430CA4" w14:paraId="477DD95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B3F0A" w:rsidRDefault="00FB3F0A" w14:paraId="497B94F6" w14:textId="77777777">
    <w:pPr>
      <w:pStyle w:val="Koptekst"/>
    </w:pPr>
    <w:r>
      <w:rPr>
        <w:noProof/>
        <w:lang w:val="nl-NL"/>
      </w:rPr>
      <w:drawing>
        <wp:anchor distT="0" distB="0" distL="114300" distR="114300" simplePos="0" relativeHeight="251658240" behindDoc="1" locked="0" layoutInCell="1" allowOverlap="1" wp14:anchorId="0A0E4619" wp14:editId="60A3D671">
          <wp:simplePos x="0" y="0"/>
          <wp:positionH relativeFrom="margin">
            <wp:posOffset>2780665</wp:posOffset>
          </wp:positionH>
          <wp:positionV relativeFrom="paragraph">
            <wp:posOffset>-52795</wp:posOffset>
          </wp:positionV>
          <wp:extent cx="627018" cy="627018"/>
          <wp:effectExtent l="0" t="0" r="0" b="0"/>
          <wp:wrapNone/>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7018" cy="627018"/>
                  </a:xfrm>
                  <a:prstGeom prst="rect">
                    <a:avLst/>
                  </a:prstGeom>
                </pic:spPr>
              </pic:pic>
            </a:graphicData>
          </a:graphic>
          <wp14:sizeRelH relativeFrom="page">
            <wp14:pctWidth>0</wp14:pctWidth>
          </wp14:sizeRelH>
          <wp14:sizeRelV relativeFrom="page">
            <wp14:pctHeight>0</wp14:pctHeight>
          </wp14:sizeRelV>
        </wp:anchor>
      </w:drawing>
    </w:r>
  </w:p>
  <w:p w:rsidR="00FB3F0A" w:rsidRDefault="00FB3F0A" w14:paraId="250E8F70" w14:textId="77777777">
    <w:pPr>
      <w:pStyle w:val="Koptekst"/>
    </w:pPr>
  </w:p>
  <w:p w:rsidR="00FB3F0A" w:rsidRDefault="00FB3F0A" w14:paraId="3AA18F02" w14:textId="77777777">
    <w:pPr>
      <w:pStyle w:val="Koptekst"/>
    </w:pPr>
  </w:p>
  <w:p w:rsidR="00FB3F0A" w:rsidRDefault="00FB3F0A" w14:paraId="62F818F7" w14:textId="77777777">
    <w:pPr>
      <w:pStyle w:val="Koptekst"/>
    </w:pPr>
  </w:p>
  <w:p w:rsidR="00440978" w:rsidRDefault="00440978" w14:paraId="62E2A261"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00BD437E" w:rsidRDefault="00A21D49" w14:paraId="31309DEB" w14:textId="77777777">
    <w:pPr>
      <w:pStyle w:val="Koptekst"/>
    </w:pPr>
    <w:r>
      <w:rPr>
        <w:noProof/>
      </w:rPr>
      <mc:AlternateContent>
        <mc:Choice Requires="wps">
          <w:drawing>
            <wp:anchor distT="0" distB="0" distL="114300" distR="114300" simplePos="0" relativeHeight="251662336" behindDoc="1" locked="0" layoutInCell="1" allowOverlap="1" wp14:anchorId="08669115" wp14:editId="61D898E9">
              <wp:simplePos x="0" y="0"/>
              <wp:positionH relativeFrom="margin">
                <wp:align>center</wp:align>
              </wp:positionH>
              <wp:positionV relativeFrom="paragraph">
                <wp:posOffset>-379730</wp:posOffset>
              </wp:positionV>
              <wp:extent cx="7341870" cy="8890000"/>
              <wp:effectExtent l="0" t="0" r="0" b="0"/>
              <wp:wrapNone/>
              <wp:docPr id="4" name="Rectangle 4"/>
              <wp:cNvGraphicFramePr/>
              <a:graphic xmlns:a="http://schemas.openxmlformats.org/drawingml/2006/main">
                <a:graphicData uri="http://schemas.microsoft.com/office/word/2010/wordprocessingShape">
                  <wps:wsp>
                    <wps:cNvSpPr/>
                    <wps:spPr>
                      <a:xfrm>
                        <a:off x="0" y="0"/>
                        <a:ext cx="7341870" cy="8890000"/>
                      </a:xfrm>
                      <a:prstGeom prst="rect">
                        <a:avLst/>
                      </a:prstGeom>
                      <a:solidFill>
                        <a:srgbClr val="D11E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65C4" w:rsidR="00A21D49" w:rsidP="00A21D49" w:rsidRDefault="00A21D49" w14:paraId="72E989AA" w14:textId="77777777">
                          <w:pPr>
                            <w:rPr>
                              <w:lang w:val="nl-NL"/>
                            </w:rPr>
                          </w:pPr>
                        </w:p>
                        <w:p w:rsidR="00A21D49" w:rsidP="00A21D49" w:rsidRDefault="00A21D49" w14:paraId="04533779"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011FE7">
            <v:rect id="Rectangle 4" style="position:absolute;margin-left:0;margin-top:-29.9pt;width:578.1pt;height:70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d11e3d" stroked="f" strokeweight="1pt" w14:anchorId="08669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">
              <v:textbox>
                <w:txbxContent>
                  <w:p w:rsidRPr="00B265C4" w:rsidR="00A21D49" w:rsidP="00A21D49" w:rsidRDefault="00A21D49" w14:paraId="672A6659" w14:textId="77777777">
                    <w:pPr>
                      <w:rPr>
                        <w:lang w:val="nl-NL"/>
                      </w:rPr>
                    </w:pPr>
                  </w:p>
                  <w:p w:rsidR="00A21D49" w:rsidP="00A21D49" w:rsidRDefault="00A21D49" w14:paraId="0A37501D" w14:textId="77777777"/>
                </w:txbxContent>
              </v:textbox>
              <w10:wrap anchorx="margin"/>
            </v:rect>
          </w:pict>
        </mc:Fallback>
      </mc:AlternateContent>
    </w:r>
    <w:r w:rsidRPr="000323D0">
      <w:rPr>
        <w:noProof/>
      </w:rPr>
      <w:drawing>
        <wp:anchor distT="0" distB="0" distL="114300" distR="114300" simplePos="0" relativeHeight="251663360" behindDoc="1" locked="0" layoutInCell="1" allowOverlap="1" wp14:anchorId="4D6F0B05" wp14:editId="380699A1">
          <wp:simplePos x="0" y="0"/>
          <wp:positionH relativeFrom="column">
            <wp:posOffset>-371565</wp:posOffset>
          </wp:positionH>
          <wp:positionV relativeFrom="paragraph">
            <wp:posOffset>2293892</wp:posOffset>
          </wp:positionV>
          <wp:extent cx="6044565" cy="6214745"/>
          <wp:effectExtent l="0" t="0" r="635" b="0"/>
          <wp:wrapNone/>
          <wp:docPr id="11" name="Picture 10">
            <a:extLst xmlns:a="http://schemas.openxmlformats.org/drawingml/2006/main">
              <a:ext uri="{FF2B5EF4-FFF2-40B4-BE49-F238E27FC236}">
                <a16:creationId xmlns:a16="http://schemas.microsoft.com/office/drawing/2014/main" id="{CC00F920-118D-F00A-15A2-CCB9245D0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C00F920-118D-F00A-15A2-CCB9245D09B2}"/>
                      </a:ext>
                    </a:extLst>
                  </pic:cNvPr>
                  <pic:cNvPicPr>
                    <a:picLocks noChangeAspect="1"/>
                  </pic:cNvPicPr>
                </pic:nvPicPr>
                <pic:blipFill rotWithShape="1">
                  <a:blip r:embed="rId1">
                    <a:extLst>
                      <a:ext uri="{28A0092B-C50C-407E-A947-70E740481C1C}">
                        <a14:useLocalDpi xmlns:a14="http://schemas.microsoft.com/office/drawing/2010/main" val="0"/>
                      </a:ext>
                    </a:extLst>
                  </a:blip>
                  <a:srcRect t="-1" b="14729"/>
                  <a:stretch/>
                </pic:blipFill>
                <pic:spPr bwMode="auto">
                  <a:xfrm>
                    <a:off x="0" y="0"/>
                    <a:ext cx="6044565" cy="621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8"/>
  <w:attachedTemplate r:id="rId1"/>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0D"/>
    <w:rsid w:val="00044141"/>
    <w:rsid w:val="000A55FE"/>
    <w:rsid w:val="000D2151"/>
    <w:rsid w:val="001141A1"/>
    <w:rsid w:val="00196BD0"/>
    <w:rsid w:val="001C6886"/>
    <w:rsid w:val="00390C49"/>
    <w:rsid w:val="003B4554"/>
    <w:rsid w:val="003E4D8D"/>
    <w:rsid w:val="003F3AEF"/>
    <w:rsid w:val="00430CA4"/>
    <w:rsid w:val="00440978"/>
    <w:rsid w:val="00495010"/>
    <w:rsid w:val="00497E80"/>
    <w:rsid w:val="004B12D3"/>
    <w:rsid w:val="004E2F62"/>
    <w:rsid w:val="00542E76"/>
    <w:rsid w:val="00593C4E"/>
    <w:rsid w:val="005C7B56"/>
    <w:rsid w:val="005E29C2"/>
    <w:rsid w:val="005F080D"/>
    <w:rsid w:val="006A3497"/>
    <w:rsid w:val="006C7E48"/>
    <w:rsid w:val="006D7873"/>
    <w:rsid w:val="007508A2"/>
    <w:rsid w:val="00785EF3"/>
    <w:rsid w:val="007D314A"/>
    <w:rsid w:val="007F545D"/>
    <w:rsid w:val="00850FFB"/>
    <w:rsid w:val="009104E3"/>
    <w:rsid w:val="0092246D"/>
    <w:rsid w:val="009527F3"/>
    <w:rsid w:val="00975280"/>
    <w:rsid w:val="009D3821"/>
    <w:rsid w:val="00A06412"/>
    <w:rsid w:val="00A21D49"/>
    <w:rsid w:val="00A642E2"/>
    <w:rsid w:val="00B10432"/>
    <w:rsid w:val="00B147B1"/>
    <w:rsid w:val="00B73976"/>
    <w:rsid w:val="00B9196F"/>
    <w:rsid w:val="00BB571B"/>
    <w:rsid w:val="00BD0C17"/>
    <w:rsid w:val="00BD437E"/>
    <w:rsid w:val="00C30638"/>
    <w:rsid w:val="00CB71BE"/>
    <w:rsid w:val="00CE1C75"/>
    <w:rsid w:val="00D834CA"/>
    <w:rsid w:val="00D8712B"/>
    <w:rsid w:val="00EB5B62"/>
    <w:rsid w:val="00F0783C"/>
    <w:rsid w:val="00F47E17"/>
    <w:rsid w:val="00FB3F0A"/>
    <w:rsid w:val="29482532"/>
    <w:rsid w:val="30109D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7DED5"/>
  <w15:chartTrackingRefBased/>
  <w15:docId w15:val="{DD16DD6E-F4D7-934E-9312-0DB217B63B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EB5B62"/>
    <w:rPr>
      <w:rFonts w:ascii="Verdana" w:hAnsi="Verdana"/>
      <w:sz w:val="22"/>
    </w:rPr>
  </w:style>
  <w:style w:type="paragraph" w:styleId="Kop1">
    <w:name w:val="heading 1"/>
    <w:basedOn w:val="Standaard"/>
    <w:next w:val="Standaard"/>
    <w:link w:val="Kop1Char"/>
    <w:uiPriority w:val="9"/>
    <w:qFormat/>
    <w:rsid w:val="003F3AEF"/>
    <w:pPr>
      <w:keepNext/>
      <w:keepLines/>
      <w:spacing w:before="240"/>
      <w:outlineLvl w:val="0"/>
    </w:pPr>
    <w:rPr>
      <w:rFonts w:eastAsiaTheme="majorEastAsia" w:cstheme="majorBidi"/>
      <w:b/>
      <w:color w:val="D21D3D"/>
      <w:sz w:val="48"/>
      <w:szCs w:val="32"/>
    </w:rPr>
  </w:style>
  <w:style w:type="paragraph" w:styleId="Kop2">
    <w:name w:val="heading 2"/>
    <w:basedOn w:val="Standaard"/>
    <w:next w:val="Standaard"/>
    <w:link w:val="Kop2Char"/>
    <w:uiPriority w:val="9"/>
    <w:unhideWhenUsed/>
    <w:qFormat/>
    <w:rsid w:val="007F545D"/>
    <w:pPr>
      <w:keepNext/>
      <w:keepLines/>
      <w:spacing w:before="40"/>
      <w:outlineLvl w:val="1"/>
    </w:pPr>
    <w:rPr>
      <w:rFonts w:eastAsiaTheme="majorEastAsia" w:cstheme="majorBidi"/>
      <w:b/>
      <w:color w:val="D21D3D"/>
      <w:sz w:val="36"/>
      <w:szCs w:val="26"/>
    </w:rPr>
  </w:style>
  <w:style w:type="paragraph" w:styleId="Kop3">
    <w:name w:val="heading 3"/>
    <w:basedOn w:val="Standaard"/>
    <w:next w:val="Standaard"/>
    <w:link w:val="Kop3Char"/>
    <w:uiPriority w:val="9"/>
    <w:unhideWhenUsed/>
    <w:qFormat/>
    <w:rsid w:val="004B12D3"/>
    <w:pPr>
      <w:keepNext/>
      <w:keepLines/>
      <w:spacing w:before="40"/>
      <w:outlineLvl w:val="2"/>
    </w:pPr>
    <w:rPr>
      <w:rFonts w:eastAsiaTheme="majorEastAsia" w:cstheme="majorBidi"/>
      <w:color w:val="D21D3D"/>
      <w:sz w:val="28"/>
    </w:rPr>
  </w:style>
  <w:style w:type="paragraph" w:styleId="Kop4">
    <w:name w:val="heading 4"/>
    <w:basedOn w:val="Standaard"/>
    <w:next w:val="Standaard"/>
    <w:link w:val="Kop4Char"/>
    <w:uiPriority w:val="9"/>
    <w:unhideWhenUsed/>
    <w:qFormat/>
    <w:rsid w:val="004B12D3"/>
    <w:pPr>
      <w:keepNext/>
      <w:keepLines/>
      <w:spacing w:before="40"/>
      <w:outlineLvl w:val="3"/>
    </w:pPr>
    <w:rPr>
      <w:rFonts w:eastAsiaTheme="majorEastAsia" w:cstheme="majorBidi"/>
      <w:b/>
      <w:iCs/>
    </w:rPr>
  </w:style>
  <w:style w:type="paragraph" w:styleId="Kop5">
    <w:name w:val="heading 5"/>
    <w:basedOn w:val="Standaard"/>
    <w:next w:val="Standaard"/>
    <w:link w:val="Kop5Char"/>
    <w:uiPriority w:val="9"/>
    <w:unhideWhenUsed/>
    <w:qFormat/>
    <w:rsid w:val="004B12D3"/>
    <w:pPr>
      <w:keepNext/>
      <w:keepLines/>
      <w:spacing w:before="40"/>
      <w:outlineLvl w:val="4"/>
    </w:pPr>
    <w:rPr>
      <w:rFonts w:eastAsiaTheme="majorEastAsia" w:cstheme="majorBidi"/>
      <w:i/>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9527F3"/>
    <w:pPr>
      <w:tabs>
        <w:tab w:val="center" w:pos="4513"/>
        <w:tab w:val="right" w:pos="9026"/>
      </w:tabs>
    </w:pPr>
  </w:style>
  <w:style w:type="character" w:styleId="KoptekstChar" w:customStyle="1">
    <w:name w:val="Koptekst Char"/>
    <w:basedOn w:val="Standaardalinea-lettertype"/>
    <w:link w:val="Koptekst"/>
    <w:uiPriority w:val="99"/>
    <w:rsid w:val="009527F3"/>
  </w:style>
  <w:style w:type="paragraph" w:styleId="Voettekst">
    <w:name w:val="footer"/>
    <w:basedOn w:val="Standaard"/>
    <w:link w:val="VoettekstChar"/>
    <w:uiPriority w:val="99"/>
    <w:unhideWhenUsed/>
    <w:rsid w:val="009527F3"/>
    <w:pPr>
      <w:tabs>
        <w:tab w:val="center" w:pos="4513"/>
        <w:tab w:val="right" w:pos="9026"/>
      </w:tabs>
    </w:pPr>
  </w:style>
  <w:style w:type="character" w:styleId="VoettekstChar" w:customStyle="1">
    <w:name w:val="Voettekst Char"/>
    <w:basedOn w:val="Standaardalinea-lettertype"/>
    <w:link w:val="Voettekst"/>
    <w:uiPriority w:val="99"/>
    <w:rsid w:val="009527F3"/>
  </w:style>
  <w:style w:type="paragraph" w:styleId="Geenafstand">
    <w:name w:val="No Spacing"/>
    <w:uiPriority w:val="1"/>
    <w:qFormat/>
    <w:rsid w:val="000D2151"/>
    <w:rPr>
      <w:rFonts w:ascii="Verdana" w:hAnsi="Verdana"/>
      <w:sz w:val="22"/>
    </w:rPr>
  </w:style>
  <w:style w:type="character" w:styleId="Kop1Char" w:customStyle="1">
    <w:name w:val="Kop 1 Char"/>
    <w:basedOn w:val="Standaardalinea-lettertype"/>
    <w:link w:val="Kop1"/>
    <w:uiPriority w:val="9"/>
    <w:rsid w:val="003F3AEF"/>
    <w:rPr>
      <w:rFonts w:ascii="Verdana" w:hAnsi="Verdana" w:eastAsiaTheme="majorEastAsia" w:cstheme="majorBidi"/>
      <w:b/>
      <w:color w:val="D21D3D"/>
      <w:sz w:val="48"/>
      <w:szCs w:val="32"/>
    </w:rPr>
  </w:style>
  <w:style w:type="character" w:styleId="Kop2Char" w:customStyle="1">
    <w:name w:val="Kop 2 Char"/>
    <w:basedOn w:val="Standaardalinea-lettertype"/>
    <w:link w:val="Kop2"/>
    <w:uiPriority w:val="9"/>
    <w:rsid w:val="007F545D"/>
    <w:rPr>
      <w:rFonts w:ascii="Verdana" w:hAnsi="Verdana" w:eastAsiaTheme="majorEastAsia" w:cstheme="majorBidi"/>
      <w:b/>
      <w:color w:val="D21D3D"/>
      <w:sz w:val="36"/>
      <w:szCs w:val="26"/>
    </w:rPr>
  </w:style>
  <w:style w:type="character" w:styleId="Kop3Char" w:customStyle="1">
    <w:name w:val="Kop 3 Char"/>
    <w:basedOn w:val="Standaardalinea-lettertype"/>
    <w:link w:val="Kop3"/>
    <w:uiPriority w:val="9"/>
    <w:rsid w:val="004B12D3"/>
    <w:rPr>
      <w:rFonts w:ascii="Verdana" w:hAnsi="Verdana" w:eastAsiaTheme="majorEastAsia" w:cstheme="majorBidi"/>
      <w:color w:val="D21D3D"/>
      <w:sz w:val="28"/>
    </w:rPr>
  </w:style>
  <w:style w:type="character" w:styleId="Kop4Char" w:customStyle="1">
    <w:name w:val="Kop 4 Char"/>
    <w:basedOn w:val="Standaardalinea-lettertype"/>
    <w:link w:val="Kop4"/>
    <w:uiPriority w:val="9"/>
    <w:rsid w:val="004B12D3"/>
    <w:rPr>
      <w:rFonts w:ascii="Verdana" w:hAnsi="Verdana" w:eastAsiaTheme="majorEastAsia" w:cstheme="majorBidi"/>
      <w:b/>
      <w:iCs/>
      <w:sz w:val="22"/>
    </w:rPr>
  </w:style>
  <w:style w:type="character" w:styleId="Kop5Char" w:customStyle="1">
    <w:name w:val="Kop 5 Char"/>
    <w:basedOn w:val="Standaardalinea-lettertype"/>
    <w:link w:val="Kop5"/>
    <w:uiPriority w:val="9"/>
    <w:rsid w:val="004B12D3"/>
    <w:rPr>
      <w:rFonts w:ascii="Verdana" w:hAnsi="Verdana" w:eastAsiaTheme="majorEastAsia" w:cstheme="majorBidi"/>
      <w:i/>
      <w:sz w:val="22"/>
    </w:rPr>
  </w:style>
  <w:style w:type="paragraph" w:styleId="Titel">
    <w:name w:val="Title"/>
    <w:aliases w:val="Title wit"/>
    <w:basedOn w:val="Standaard"/>
    <w:next w:val="Standaard"/>
    <w:link w:val="TitelChar"/>
    <w:uiPriority w:val="10"/>
    <w:qFormat/>
    <w:rsid w:val="004B12D3"/>
    <w:pPr>
      <w:contextualSpacing/>
    </w:pPr>
    <w:rPr>
      <w:rFonts w:eastAsiaTheme="majorEastAsia" w:cstheme="majorBidi"/>
      <w:b/>
      <w:color w:val="FFFFFF" w:themeColor="background1"/>
      <w:spacing w:val="-10"/>
      <w:kern w:val="28"/>
      <w:sz w:val="64"/>
      <w:szCs w:val="56"/>
    </w:rPr>
  </w:style>
  <w:style w:type="character" w:styleId="TitelChar" w:customStyle="1">
    <w:name w:val="Titel Char"/>
    <w:aliases w:val="Title wit Char"/>
    <w:basedOn w:val="Standaardalinea-lettertype"/>
    <w:link w:val="Titel"/>
    <w:uiPriority w:val="10"/>
    <w:rsid w:val="004B12D3"/>
    <w:rPr>
      <w:rFonts w:ascii="Verdana" w:hAnsi="Verdana" w:eastAsiaTheme="majorEastAsia" w:cstheme="majorBidi"/>
      <w:b/>
      <w:color w:val="FFFFFF" w:themeColor="background1"/>
      <w:spacing w:val="-10"/>
      <w:kern w:val="28"/>
      <w:sz w:val="64"/>
      <w:szCs w:val="56"/>
    </w:rPr>
  </w:style>
  <w:style w:type="paragraph" w:styleId="Ondertitel">
    <w:name w:val="Subtitle"/>
    <w:aliases w:val="Subtitle wit"/>
    <w:basedOn w:val="Standaard"/>
    <w:next w:val="Standaard"/>
    <w:link w:val="OndertitelChar"/>
    <w:uiPriority w:val="11"/>
    <w:qFormat/>
    <w:rsid w:val="004B12D3"/>
    <w:pPr>
      <w:numPr>
        <w:ilvl w:val="1"/>
      </w:numPr>
      <w:spacing w:after="160"/>
    </w:pPr>
    <w:rPr>
      <w:rFonts w:eastAsiaTheme="minorEastAsia"/>
      <w:color w:val="FFFFFF" w:themeColor="background1"/>
      <w:spacing w:val="15"/>
      <w:sz w:val="40"/>
      <w:szCs w:val="22"/>
    </w:rPr>
  </w:style>
  <w:style w:type="character" w:styleId="OndertitelChar" w:customStyle="1">
    <w:name w:val="Ondertitel Char"/>
    <w:aliases w:val="Subtitle wit Char"/>
    <w:basedOn w:val="Standaardalinea-lettertype"/>
    <w:link w:val="Ondertitel"/>
    <w:uiPriority w:val="11"/>
    <w:rsid w:val="004B12D3"/>
    <w:rPr>
      <w:rFonts w:ascii="Verdana" w:hAnsi="Verdana" w:eastAsiaTheme="minorEastAsia"/>
      <w:color w:val="FFFFFF" w:themeColor="background1"/>
      <w:spacing w:val="15"/>
      <w:sz w:val="40"/>
      <w:szCs w:val="22"/>
    </w:rPr>
  </w:style>
  <w:style w:type="character" w:styleId="Subtielebenadrukking">
    <w:name w:val="Subtle Emphasis"/>
    <w:basedOn w:val="Standaardalinea-lettertype"/>
    <w:uiPriority w:val="19"/>
    <w:qFormat/>
    <w:rsid w:val="004B12D3"/>
    <w:rPr>
      <w:rFonts w:ascii="Verdana" w:hAnsi="Verdana"/>
      <w:i/>
      <w:iCs/>
      <w:color w:val="404040" w:themeColor="text1" w:themeTint="BF"/>
    </w:rPr>
  </w:style>
  <w:style w:type="paragraph" w:styleId="Duidelijkcitaat">
    <w:name w:val="Intense Quote"/>
    <w:basedOn w:val="Standaard"/>
    <w:next w:val="Standaard"/>
    <w:link w:val="DuidelijkcitaatChar"/>
    <w:uiPriority w:val="30"/>
    <w:rsid w:val="004B12D3"/>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DuidelijkcitaatChar" w:customStyle="1">
    <w:name w:val="Duidelijk citaat Char"/>
    <w:basedOn w:val="Standaardalinea-lettertype"/>
    <w:link w:val="Duidelijkcitaat"/>
    <w:uiPriority w:val="30"/>
    <w:rsid w:val="004B12D3"/>
    <w:rPr>
      <w:rFonts w:ascii="Verdana" w:hAnsi="Verdana"/>
      <w:i/>
      <w:iCs/>
      <w:color w:val="4472C4" w:themeColor="accent1"/>
      <w:sz w:val="22"/>
    </w:rPr>
  </w:style>
  <w:style w:type="paragraph" w:styleId="Lijstalinea">
    <w:name w:val="List Paragraph"/>
    <w:basedOn w:val="Standaard"/>
    <w:uiPriority w:val="34"/>
    <w:qFormat/>
    <w:rsid w:val="004B12D3"/>
    <w:pPr>
      <w:ind w:left="720"/>
      <w:contextualSpacing/>
    </w:pPr>
  </w:style>
  <w:style w:type="character" w:styleId="Titelvanboek">
    <w:name w:val="Book Title"/>
    <w:basedOn w:val="Standaardalinea-lettertype"/>
    <w:uiPriority w:val="33"/>
    <w:rsid w:val="004B12D3"/>
    <w:rPr>
      <w:b/>
      <w:bCs/>
      <w:i/>
      <w:iCs/>
      <w:spacing w:val="5"/>
    </w:rPr>
  </w:style>
  <w:style w:type="paragraph" w:styleId="Citaat">
    <w:name w:val="Quote"/>
    <w:basedOn w:val="Standaard"/>
    <w:next w:val="Standaard"/>
    <w:link w:val="CitaatChar"/>
    <w:uiPriority w:val="29"/>
    <w:qFormat/>
    <w:rsid w:val="004B12D3"/>
    <w:pPr>
      <w:spacing w:before="200" w:after="160"/>
      <w:ind w:left="864" w:right="864"/>
    </w:pPr>
    <w:rPr>
      <w:i/>
      <w:iCs/>
      <w:color w:val="404040" w:themeColor="text1" w:themeTint="BF"/>
    </w:rPr>
  </w:style>
  <w:style w:type="character" w:styleId="CitaatChar" w:customStyle="1">
    <w:name w:val="Citaat Char"/>
    <w:basedOn w:val="Standaardalinea-lettertype"/>
    <w:link w:val="Citaat"/>
    <w:uiPriority w:val="29"/>
    <w:rsid w:val="004B12D3"/>
    <w:rPr>
      <w:rFonts w:ascii="Verdana" w:hAnsi="Verdana"/>
      <w:i/>
      <w:iCs/>
      <w:color w:val="404040" w:themeColor="text1" w:themeTint="BF"/>
      <w:sz w:val="22"/>
    </w:rPr>
  </w:style>
  <w:style w:type="character" w:styleId="Zwaar">
    <w:name w:val="Strong"/>
    <w:basedOn w:val="Standaardalinea-lettertype"/>
    <w:uiPriority w:val="22"/>
    <w:qFormat/>
    <w:rsid w:val="004B12D3"/>
    <w:rPr>
      <w:rFonts w:ascii="Verdana" w:hAnsi="Verdana"/>
      <w:b/>
      <w:bCs/>
    </w:rPr>
  </w:style>
  <w:style w:type="table" w:styleId="Onopgemaaktetabel4">
    <w:name w:val="Plain Table 4"/>
    <w:basedOn w:val="Standaardtabel"/>
    <w:uiPriority w:val="44"/>
    <w:rsid w:val="00B739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https://lamecodevelopmentbv.sharepoint.com/sites/LamcoDevelopmentB.V/Gedeelde%20documenten/Lameco/Projecten/Lam&#233;co/Branding/Word/Zoekwoordenonderzoek.dotx"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2990ba3-117e-451d-ac5b-228adb52ee4e">
      <Terms xmlns="http://schemas.microsoft.com/office/infopath/2007/PartnerControls"/>
    </lcf76f155ced4ddcb4097134ff3c332f>
    <TaxCatchAll xmlns="bba64c02-24be-41a3-bcd6-58034baa42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5C6AA7456D11408FA64B194C02F067" ma:contentTypeVersion="18" ma:contentTypeDescription="Een nieuw document maken." ma:contentTypeScope="" ma:versionID="bb5f63c3ba14c5c69c12950abaa129aa">
  <xsd:schema xmlns:xsd="http://www.w3.org/2001/XMLSchema" xmlns:xs="http://www.w3.org/2001/XMLSchema" xmlns:p="http://schemas.microsoft.com/office/2006/metadata/properties" xmlns:ns2="72990ba3-117e-451d-ac5b-228adb52ee4e" xmlns:ns3="bba64c02-24be-41a3-bcd6-58034baa4203" targetNamespace="http://schemas.microsoft.com/office/2006/metadata/properties" ma:root="true" ma:fieldsID="98e0b8a794cb5b0e46d1ee4a7bb8152e" ns2:_="" ns3:_="">
    <xsd:import namespace="72990ba3-117e-451d-ac5b-228adb52ee4e"/>
    <xsd:import namespace="bba64c02-24be-41a3-bcd6-58034baa42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90ba3-117e-451d-ac5b-228adb52ee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c7faadb1-d694-43bf-9f3f-56f846c8aab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64c02-24be-41a3-bcd6-58034baa4203"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4424b96d-448d-4abb-89a3-3abd73b03f96}" ma:internalName="TaxCatchAll" ma:showField="CatchAllData" ma:web="bba64c02-24be-41a3-bcd6-58034baa42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FD509D-2C97-4345-BA6D-4DBD404D9EA0}">
  <ds:schemaRefs>
    <ds:schemaRef ds:uri="http://schemas.openxmlformats.org/officeDocument/2006/bibliography"/>
  </ds:schemaRefs>
</ds:datastoreItem>
</file>

<file path=customXml/itemProps2.xml><?xml version="1.0" encoding="utf-8"?>
<ds:datastoreItem xmlns:ds="http://schemas.openxmlformats.org/officeDocument/2006/customXml" ds:itemID="{D4DA8267-4423-44A0-92F0-768A1051A4F9}">
  <ds:schemaRefs>
    <ds:schemaRef ds:uri="http://schemas.microsoft.com/office/2006/metadata/properties"/>
    <ds:schemaRef ds:uri="http://schemas.microsoft.com/office/infopath/2007/PartnerControls"/>
    <ds:schemaRef ds:uri="72990ba3-117e-451d-ac5b-228adb52ee4e"/>
    <ds:schemaRef ds:uri="bba64c02-24be-41a3-bcd6-58034baa4203"/>
  </ds:schemaRefs>
</ds:datastoreItem>
</file>

<file path=customXml/itemProps3.xml><?xml version="1.0" encoding="utf-8"?>
<ds:datastoreItem xmlns:ds="http://schemas.openxmlformats.org/officeDocument/2006/customXml" ds:itemID="{B3AF49B5-7465-4AD0-8697-DE9F61C7CBAA}"/>
</file>

<file path=customXml/itemProps4.xml><?xml version="1.0" encoding="utf-8"?>
<ds:datastoreItem xmlns:ds="http://schemas.openxmlformats.org/officeDocument/2006/customXml" ds:itemID="{2D3C27D2-5BB4-48A8-B815-77060CA1AE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Zoekwoordenonderzoek.dotx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Macbook36</dc:creator>
  <keywords/>
  <dc:description/>
  <lastModifiedBy>Maikel Sonneville</lastModifiedBy>
  <revision>3</revision>
  <dcterms:created xsi:type="dcterms:W3CDTF">2025-09-23T09:26:00.0000000Z</dcterms:created>
  <dcterms:modified xsi:type="dcterms:W3CDTF">2025-09-25T12:09:07.6984905Z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0x010100895C6AA7456D11408FA64B194C02F067</vt:lpwstr>
  </property>
  <property fmtid="{D5CDD505-2E9C-101B-9397-08002B2CF9AE}" pid="3" name="MediaServiceImageTags">
    <vt:lpwstr/>
  </property>
</Properties>
</file>